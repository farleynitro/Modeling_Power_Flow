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049DB9E8" w14:textId="4772D91E" w:rsidR="00D03934" w:rsidRDefault="00B4159A" w:rsidP="00BF4C46">
      <w:r w:rsidRPr="00361799">
        <w:rPr>
          <w:rFonts w:ascii="Arial" w:hAnsi="Arial" w:cs="Arial"/>
          <w:i/>
          <w:iCs/>
          <w:noProof/>
          <w:sz w:val="22"/>
          <w:szCs w:val="22"/>
          <w:bdr w:val="none" w:sz="0" w:space="0" w:color="auto" w:frame="1"/>
        </w:rPr>
        <mc:AlternateContent>
          <mc:Choice Requires="wps">
            <w:drawing>
              <wp:anchor distT="45720" distB="45720" distL="114300" distR="114300" simplePos="0" relativeHeight="251711488" behindDoc="0" locked="0" layoutInCell="1" allowOverlap="1" wp14:anchorId="64DAE949" wp14:editId="54911C27">
                <wp:simplePos x="0" y="0"/>
                <wp:positionH relativeFrom="page">
                  <wp:posOffset>4030980</wp:posOffset>
                </wp:positionH>
                <wp:positionV relativeFrom="paragraph">
                  <wp:posOffset>800100</wp:posOffset>
                </wp:positionV>
                <wp:extent cx="3427095" cy="2004060"/>
                <wp:effectExtent l="0" t="0" r="2095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095" cy="2004060"/>
                        </a:xfrm>
                        <a:prstGeom prst="rect">
                          <a:avLst/>
                        </a:prstGeom>
                        <a:solidFill>
                          <a:srgbClr val="FFFFFF"/>
                        </a:solidFill>
                        <a:ln w="9525">
                          <a:solidFill>
                            <a:srgbClr val="000000"/>
                          </a:solidFill>
                          <a:miter lim="800000"/>
                          <a:headEnd/>
                          <a:tailEnd/>
                        </a:ln>
                      </wps:spPr>
                      <wps:txbx>
                        <w:txbxContent>
                          <w:p w14:paraId="78A3E409" w14:textId="2CFF0DE2" w:rsidR="00361799" w:rsidRPr="00361799" w:rsidRDefault="00BF7A76">
                            <w:pPr>
                              <w:rPr>
                                <w:lang w:val="en-GB"/>
                              </w:rPr>
                            </w:pPr>
                            <w:r>
                              <w:rPr>
                                <w:rFonts w:ascii="Arial" w:hAnsi="Arial" w:cs="Arial"/>
                                <w:i/>
                                <w:iCs/>
                                <w:noProof/>
                                <w:sz w:val="22"/>
                                <w:szCs w:val="22"/>
                                <w:bdr w:val="none" w:sz="0" w:space="0" w:color="auto" w:frame="1"/>
                              </w:rPr>
                              <w:drawing>
                                <wp:inline distT="0" distB="0" distL="0" distR="0" wp14:anchorId="4FC46AF2" wp14:editId="4C5B3104">
                                  <wp:extent cx="3328035" cy="1972036"/>
                                  <wp:effectExtent l="0" t="0" r="571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586" cy="19824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AE949" id="_x0000_t202" coordsize="21600,21600" o:spt="202" path="m,l,21600r21600,l21600,xe">
                <v:stroke joinstyle="miter"/>
                <v:path gradientshapeok="t" o:connecttype="rect"/>
              </v:shapetype>
              <v:shape id="Text Box 2" o:spid="_x0000_s1026" type="#_x0000_t202" style="position:absolute;margin-left:317.4pt;margin-top:63pt;width:269.85pt;height:157.8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8/sJQIAAEc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">
                <v:textbox>
                  <w:txbxContent>
                    <w:p w14:paraId="78A3E409" w14:textId="2CFF0DE2" w:rsidR="00361799" w:rsidRPr="00361799" w:rsidRDefault="00BF7A76">
                      <w:pPr>
                        <w:rPr>
                          <w:lang w:val="en-GB"/>
                        </w:rPr>
                      </w:pPr>
                      <w:r>
                        <w:rPr>
                          <w:rFonts w:ascii="Arial" w:hAnsi="Arial" w:cs="Arial"/>
                          <w:i/>
                          <w:iCs/>
                          <w:noProof/>
                          <w:sz w:val="22"/>
                          <w:szCs w:val="22"/>
                          <w:bdr w:val="none" w:sz="0" w:space="0" w:color="auto" w:frame="1"/>
                        </w:rPr>
                        <w:drawing>
                          <wp:inline distT="0" distB="0" distL="0" distR="0" wp14:anchorId="4FC46AF2" wp14:editId="4C5B3104">
                            <wp:extent cx="3328035" cy="1972036"/>
                            <wp:effectExtent l="0" t="0" r="571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586" cy="1982436"/>
                                    </a:xfrm>
                                    <a:prstGeom prst="rect">
                                      <a:avLst/>
                                    </a:prstGeom>
                                    <a:noFill/>
                                    <a:ln>
                                      <a:noFill/>
                                    </a:ln>
                                  </pic:spPr>
                                </pic:pic>
                              </a:graphicData>
                            </a:graphic>
                          </wp:inline>
                        </w:drawing>
                      </w:r>
                    </w:p>
                  </w:txbxContent>
                </v:textbox>
                <w10:wrap type="square" anchorx="page"/>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7632" behindDoc="0" locked="0" layoutInCell="1" allowOverlap="1" wp14:anchorId="7FC16E10" wp14:editId="2F9591D7">
                <wp:simplePos x="0" y="0"/>
                <wp:positionH relativeFrom="column">
                  <wp:posOffset>-769620</wp:posOffset>
                </wp:positionH>
                <wp:positionV relativeFrom="paragraph">
                  <wp:posOffset>5494020</wp:posOffset>
                </wp:positionV>
                <wp:extent cx="2360930" cy="1404620"/>
                <wp:effectExtent l="0" t="0" r="0" b="0"/>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EDE6410" w14:textId="66E6E29B"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How we make a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C16E10" id="_x0000_s1027" type="#_x0000_t202" style="position:absolute;margin-left:-60.6pt;margin-top:432.6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" filled="f" stroked="f">
                <v:textbox style="mso-fit-shape-to-text:t">
                  <w:txbxContent>
                    <w:p w14:paraId="5EDE6410" w14:textId="66E6E29B"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How we make a name</w:t>
                      </w:r>
                    </w:p>
                  </w:txbxContent>
                </v:textbox>
                <w10:wrap type="square"/>
              </v:shape>
            </w:pict>
          </mc:Fallback>
        </mc:AlternateContent>
      </w:r>
      <w:r>
        <w:rPr>
          <w:noProof/>
        </w:rPr>
        <mc:AlternateContent>
          <mc:Choice Requires="wps">
            <w:drawing>
              <wp:anchor distT="0" distB="0" distL="114300" distR="114300" simplePos="0" relativeHeight="251614208" behindDoc="0" locked="0" layoutInCell="1" allowOverlap="1" wp14:anchorId="20A852B3" wp14:editId="40E219C6">
                <wp:simplePos x="0" y="0"/>
                <wp:positionH relativeFrom="page">
                  <wp:posOffset>475615</wp:posOffset>
                </wp:positionH>
                <wp:positionV relativeFrom="page">
                  <wp:posOffset>6806565</wp:posOffset>
                </wp:positionV>
                <wp:extent cx="3140710" cy="2493645"/>
                <wp:effectExtent l="0" t="0" r="0" b="0"/>
                <wp:wrapNone/>
                <wp:docPr id="10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249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p w14:paraId="0E7C23E1"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“Uw hele privé- en zakelijke leven veranderen in niet meer dan zeven minuten per dag?” Als dit u aanspreekt, leest u vooral verder.</w:t>
                            </w:r>
                          </w:p>
                          <w:p w14:paraId="4B791C85"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Een nieuwsbrief is een uiterst vluchtig medium en de aandacht van de lezer kan dan ook snel afgeleid raken. Het is dus belangrijk dat de eerste één of twee zinnen van een artikel de aandacht trekken van de lezer. Maar aangezien een blikvanger verwachtingen wekt, moet het artikel 'waar voor zijn geld' bieden, anders voelt de lezer zich in het ootje genomen.</w:t>
                            </w:r>
                          </w:p>
                          <w:p w14:paraId="0047F37C" w14:textId="77777777" w:rsidR="00D03934" w:rsidRDefault="00D03934">
                            <w:pPr>
                              <w:pStyle w:val="BodyText"/>
                            </w:pPr>
                            <w:r>
                              <w:t>Behalve de blikvanger, heeft het artikel ook een kop nodig. Deze moet beknopt, actief en duidelijk zijn. Daarnaast trekt een goede kop de aandacht, wekt de nieuwsgierigheid op of heeft een andere onweerstaanbare eigenschap.</w:t>
                            </w:r>
                          </w:p>
                          <w:p w14:paraId="6354955D" w14:textId="77777777" w:rsidR="00D03934" w:rsidRDefault="00D03934">
                            <w:pPr>
                              <w:pStyle w:val="BodyText"/>
                            </w:pPr>
                            <w:r>
                              <w:rPr>
                                <w:lang w:bidi="nl-NL"/>
                              </w:rPr>
                              <w:t xml:space="preserve">Nieuwsbrieven beschikken over weinig ruimte en hun lezers hebben weinig tijd, dus moeten de artikelen zeer specifiek zijn en over één hoofdpunt gaan. Dit doel kunt u bereiken door middel van twee tot vijf </w:t>
                            </w:r>
                            <w:proofErr w:type="spellStart"/>
                            <w:r>
                              <w:rPr>
                                <w:lang w:bidi="nl-NL"/>
                              </w:rPr>
                              <w:t>subpunten</w:t>
                            </w:r>
                            <w:proofErr w:type="spellEnd"/>
                            <w:r>
                              <w:rPr>
                                <w:lang w:bidi="nl-NL"/>
                              </w:rPr>
                              <w:t xml:space="preserve">. Deze punten moeten in de eerste plaats </w:t>
                            </w:r>
                            <w:r>
                              <w:t>de lezer voordeel bieden. En de lezer moet dit ook als zodanig ervaren. Hierbij kan het gaan om nieuwe kennis of inzichten, een idee hoe de lezer beter zaken kan doen, of beter nog, hoe uw bedrijf de lezer voordeel kan bieden. Het artikel moet verduidelijken, inspireren, aanmoedigen, enthousiast maken, tot denken aanzetten, tevredenstellen. Kortom, het moet een positieve reactie opwekken. En de beste reactie is natuurlijk dat de lezer besluit dat uw producten of diensten de oplossingen bieden die u nodig hebt.</w:t>
                            </w:r>
                          </w:p>
                          <w:p w14:paraId="3EF30F44" w14:textId="77777777" w:rsidR="00D03934" w:rsidRDefault="00D03934">
                            <w:pPr>
                              <w:pStyle w:val="BodyText"/>
                              <w:rPr>
                                <w:rStyle w:val="Tekensvoorhoofdtekst"/>
                              </w:rPr>
                            </w:pPr>
                            <w:r>
                              <w:t>Samenvattend kunnen we zeggen dat u de aandacht van de lezer trekt met behulp van een effectieve kop en openingszin en de lezer vervolgens beloont voor de moeite door hem of haar iets te bieden wat hij of zij nog niet had. Bovendien moet u het artikel beknopt en specifiek houden en, indien van toepassing, laten zien hoe uw producten en diensten een oplossing bieden voor de problemen die in het artikel aan bod zijn gekomen. Als u dit doet, maakt u een goede kans uw bestaande lezers te houden en met elk nieuw nummer nieuwe lezers aan te trekken.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852B3" id="Text Box 17" o:spid="_x0000_s1028" type="#_x0000_t202" style="position:absolute;margin-left:37.45pt;margin-top:535.95pt;width:247.3pt;height:196.3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7BsgIAALQ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" filled="f" stroked="f">
                <v:textbox style="mso-next-textbox:#Text Box 48" inset="0,0,0,0">
                  <w:txbxContent>
                    <w:p w14:paraId="0E7C23E1"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“Uw hele privé- en zakelijke leven veranderen in niet meer dan zeven minuten per dag?” Als dit u aanspreekt, leest u vooral verder.</w:t>
                      </w:r>
                    </w:p>
                    <w:p w14:paraId="4B791C85"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Een nieuwsbrief is een uiterst vluchtig medium en de aandacht van de lezer kan dan ook snel afgeleid raken. Het is dus belangrijk dat de eerste één of twee zinnen van een artikel de aandacht trekken van de lezer. Maar aangezien een blikvanger verwachtingen wekt, moet het artikel 'waar voor zijn geld' bieden, anders voelt de lezer zich in het ootje genomen.</w:t>
                      </w:r>
                    </w:p>
                    <w:p w14:paraId="0047F37C" w14:textId="77777777" w:rsidR="00D03934" w:rsidRDefault="00D03934">
                      <w:pPr>
                        <w:pStyle w:val="BodyText"/>
                      </w:pPr>
                      <w:r>
                        <w:t>Behalve de blikvanger, heeft het artikel ook een kop nodig. Deze moet beknopt, actief en duidelijk zijn. Daarnaast trekt een goede kop de aandacht, wekt de nieuwsgierigheid op of heeft een andere onweerstaanbare eigenschap.</w:t>
                      </w:r>
                    </w:p>
                    <w:p w14:paraId="6354955D" w14:textId="77777777" w:rsidR="00D03934" w:rsidRDefault="00D03934">
                      <w:pPr>
                        <w:pStyle w:val="BodyText"/>
                      </w:pPr>
                      <w:r>
                        <w:rPr>
                          <w:lang w:bidi="nl-NL"/>
                        </w:rPr>
                        <w:t xml:space="preserve">Nieuwsbrieven beschikken over weinig ruimte en hun lezers hebben weinig tijd, dus moeten de artikelen zeer specifiek zijn en over één hoofdpunt gaan. Dit doel kunt u bereiken door middel van twee tot vijf </w:t>
                      </w:r>
                      <w:proofErr w:type="spellStart"/>
                      <w:r>
                        <w:rPr>
                          <w:lang w:bidi="nl-NL"/>
                        </w:rPr>
                        <w:t>subpunten</w:t>
                      </w:r>
                      <w:proofErr w:type="spellEnd"/>
                      <w:r>
                        <w:rPr>
                          <w:lang w:bidi="nl-NL"/>
                        </w:rPr>
                        <w:t xml:space="preserve">. Deze punten moeten in de eerste plaats </w:t>
                      </w:r>
                      <w:r>
                        <w:t>de lezer voordeel bieden. En de lezer moet dit ook als zodanig ervaren. Hierbij kan het gaan om nieuwe kennis of inzichten, een idee hoe de lezer beter zaken kan doen, of beter nog, hoe uw bedrijf de lezer voordeel kan bieden. Het artikel moet verduidelijken, inspireren, aanmoedigen, enthousiast maken, tot denken aanzetten, tevredenstellen. Kortom, het moet een positieve reactie opwekken. En de beste reactie is natuurlijk dat de lezer besluit dat uw producten of diensten de oplossingen bieden die u nodig hebt.</w:t>
                      </w:r>
                    </w:p>
                    <w:p w14:paraId="3EF30F44" w14:textId="77777777" w:rsidR="00D03934" w:rsidRDefault="00D03934">
                      <w:pPr>
                        <w:pStyle w:val="BodyText"/>
                        <w:rPr>
                          <w:rStyle w:val="Tekensvoorhoofdtekst"/>
                        </w:rPr>
                      </w:pPr>
                      <w:r>
                        <w:t>Samenvattend kunnen we zeggen dat u de aandacht van de lezer trekt met behulp van een effectieve kop en openingszin en de lezer vervolgens beloont voor de moeite door hem of haar iets te bieden wat hij of zij nog niet had. Bovendien moet u het artikel beknopt en specifiek houden en, indien van toepassing, laten zien hoe uw producten en diensten een oplossing bieden voor de problemen die in het artikel aan bod zijn gekomen. Als u dit doet, maakt u een goede kans uw bestaande lezers te houden en met elk nieuw nummer nieuwe lezers aan te trekken.</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74796FD2" wp14:editId="6C891285">
                <wp:simplePos x="0" y="0"/>
                <wp:positionH relativeFrom="page">
                  <wp:posOffset>4076700</wp:posOffset>
                </wp:positionH>
                <wp:positionV relativeFrom="page">
                  <wp:posOffset>6819900</wp:posOffset>
                </wp:positionV>
                <wp:extent cx="3200400" cy="3543300"/>
                <wp:effectExtent l="0" t="0" r="0" b="0"/>
                <wp:wrapNone/>
                <wp:docPr id="10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96FD2" id="Text Box 143" o:spid="_x0000_s1029" type="#_x0000_t202" style="position:absolute;margin-left:321pt;margin-top:537pt;width:252pt;height:27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" filled="f" stroked="f">
                <v:textbox inset="0,0,0,0">
                  <w:txbxContent/>
                </v:textbox>
                <w10:wrap anchorx="page" anchory="page"/>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5584" behindDoc="0" locked="0" layoutInCell="1" allowOverlap="1" wp14:anchorId="330B8179" wp14:editId="658EADDF">
                <wp:simplePos x="0" y="0"/>
                <wp:positionH relativeFrom="margin">
                  <wp:align>right</wp:align>
                </wp:positionH>
                <wp:positionV relativeFrom="paragraph">
                  <wp:posOffset>5532120</wp:posOffset>
                </wp:positionV>
                <wp:extent cx="2446020" cy="1404620"/>
                <wp:effectExtent l="0" t="0" r="0" b="0"/>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404620"/>
                        </a:xfrm>
                        <a:prstGeom prst="rect">
                          <a:avLst/>
                        </a:prstGeom>
                        <a:noFill/>
                        <a:ln w="9525">
                          <a:noFill/>
                          <a:miter lim="800000"/>
                          <a:headEnd/>
                          <a:tailEnd/>
                        </a:ln>
                      </wps:spPr>
                      <wps:txbx>
                        <w:txbxContent>
                          <w:p w14:paraId="2BB8C6F0" w14:textId="42F235D6"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it is the best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B8179" id="_x0000_s1030" type="#_x0000_t202" style="position:absolute;margin-left:141.4pt;margin-top:435.6pt;width:192.6pt;height:110.6pt;z-index:251715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" filled="f" stroked="f">
                <v:textbox style="mso-fit-shape-to-text:t">
                  <w:txbxContent>
                    <w:p w14:paraId="2BB8C6F0" w14:textId="42F235D6"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it is the best solution</w:t>
                      </w:r>
                    </w:p>
                  </w:txbxContent>
                </v:textbox>
                <w10:wrap type="square" anchorx="margin"/>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3536" behindDoc="0" locked="0" layoutInCell="1" allowOverlap="1" wp14:anchorId="53216C7E" wp14:editId="1D9CB40C">
                <wp:simplePos x="0" y="0"/>
                <wp:positionH relativeFrom="column">
                  <wp:posOffset>-525780</wp:posOffset>
                </wp:positionH>
                <wp:positionV relativeFrom="paragraph">
                  <wp:posOffset>304800</wp:posOffset>
                </wp:positionV>
                <wp:extent cx="3337560" cy="1404620"/>
                <wp:effectExtent l="0" t="0" r="0" b="0"/>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560" cy="1404620"/>
                        </a:xfrm>
                        <a:prstGeom prst="rect">
                          <a:avLst/>
                        </a:prstGeom>
                        <a:noFill/>
                        <a:ln w="9525">
                          <a:noFill/>
                          <a:miter lim="800000"/>
                          <a:headEnd/>
                          <a:tailEnd/>
                        </a:ln>
                      </wps:spPr>
                      <wps:txbx>
                        <w:txbxContent>
                          <w:p w14:paraId="71C19FF8" w14:textId="5B275080" w:rsidR="00BF4C4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the problem is and what we offer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16C7E" id="_x0000_s1031" type="#_x0000_t202" style="position:absolute;margin-left:-41.4pt;margin-top:24pt;width:262.8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" filled="f" stroked="f">
                <v:textbox style="mso-fit-shape-to-text:t">
                  <w:txbxContent>
                    <w:p w14:paraId="71C19FF8" w14:textId="5B275080" w:rsidR="00BF4C4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the problem is and what we offer</w:t>
                      </w:r>
                    </w:p>
                  </w:txbxContent>
                </v:textbox>
                <w10:wrap type="square"/>
              </v:shape>
            </w:pict>
          </mc:Fallback>
        </mc:AlternateContent>
      </w:r>
      <w:r>
        <w:rPr>
          <w:noProof/>
        </w:rPr>
        <mc:AlternateContent>
          <mc:Choice Requires="wps">
            <w:drawing>
              <wp:anchor distT="0" distB="0" distL="114300" distR="114300" simplePos="0" relativeHeight="251610112" behindDoc="0" locked="0" layoutInCell="1" allowOverlap="1" wp14:anchorId="74D11D72" wp14:editId="742EA484">
                <wp:simplePos x="0" y="0"/>
                <wp:positionH relativeFrom="page">
                  <wp:posOffset>1402080</wp:posOffset>
                </wp:positionH>
                <wp:positionV relativeFrom="topMargin">
                  <wp:posOffset>373380</wp:posOffset>
                </wp:positionV>
                <wp:extent cx="5433060" cy="1066800"/>
                <wp:effectExtent l="0" t="0" r="15240" b="0"/>
                <wp:wrapNone/>
                <wp:docPr id="9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35D76B8" w14:textId="48C6F456" w:rsidR="00B4159A" w:rsidRPr="00B4159A" w:rsidRDefault="00361799" w:rsidP="00B4159A">
                            <w:pPr>
                              <w:pStyle w:val="Impressum"/>
                              <w:jc w:val="center"/>
                              <w:rPr>
                                <w:rFonts w:ascii="Bahnschrift" w:hAnsi="Bahnschrift"/>
                                <w:color w:val="000000" w:themeColor="text1"/>
                                <w:sz w:val="48"/>
                                <w:szCs w:val="48"/>
                              </w:rPr>
                            </w:pPr>
                            <w:proofErr w:type="spellStart"/>
                            <w:r w:rsidRPr="00B4159A">
                              <w:rPr>
                                <w:rFonts w:ascii="Bahnschrift" w:hAnsi="Bahnschrift"/>
                                <w:color w:val="000000" w:themeColor="text1"/>
                                <w:sz w:val="48"/>
                                <w:szCs w:val="48"/>
                              </w:rPr>
                              <w:t>EcoControl</w:t>
                            </w:r>
                            <w:proofErr w:type="spellEnd"/>
                          </w:p>
                          <w:p w14:paraId="1517D522" w14:textId="4BFAF954" w:rsidR="00361799" w:rsidRPr="00B4159A" w:rsidRDefault="00361799" w:rsidP="00361799">
                            <w:pPr>
                              <w:pStyle w:val="Impressum"/>
                              <w:jc w:val="center"/>
                              <w:rPr>
                                <w:rFonts w:ascii="Bahnschrift" w:hAnsi="Bahnschrift"/>
                                <w:color w:val="000000" w:themeColor="text1"/>
                                <w:sz w:val="32"/>
                                <w:szCs w:val="32"/>
                                <w:lang w:val="en-GB"/>
                              </w:rPr>
                            </w:pPr>
                            <w:r w:rsidRPr="00B4159A">
                              <w:rPr>
                                <w:rFonts w:ascii="Bahnschrift" w:hAnsi="Bahnschrift"/>
                                <w:color w:val="000000" w:themeColor="text1"/>
                                <w:sz w:val="32"/>
                                <w:szCs w:val="32"/>
                                <w:lang w:val="en-GB"/>
                              </w:rPr>
                              <w:t>The future of energy building automation</w:t>
                            </w:r>
                          </w:p>
                          <w:p w14:paraId="24A4DDE5" w14:textId="77777777" w:rsidR="00361799" w:rsidRPr="00361799" w:rsidRDefault="00361799" w:rsidP="00361799">
                            <w:pPr>
                              <w:pStyle w:val="Impressum"/>
                              <w:jc w:val="center"/>
                              <w:rPr>
                                <w:rFonts w:ascii="Bahnschrift" w:hAnsi="Bahnschrift"/>
                                <w:color w:val="EEECE1" w:themeColor="background2"/>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11D72" id="Text Box 13" o:spid="_x0000_s1032" type="#_x0000_t202" style="position:absolute;margin-left:110.4pt;margin-top:29.4pt;width:427.8pt;height:84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" filled="f" stroked="f" strokecolor="white">
                <v:textbox inset="0,0,0,0">
                  <w:txbxContent>
                    <w:p w14:paraId="435D76B8" w14:textId="48C6F456" w:rsidR="00B4159A" w:rsidRPr="00B4159A" w:rsidRDefault="00361799" w:rsidP="00B4159A">
                      <w:pPr>
                        <w:pStyle w:val="Impressum"/>
                        <w:jc w:val="center"/>
                        <w:rPr>
                          <w:rFonts w:ascii="Bahnschrift" w:hAnsi="Bahnschrift"/>
                          <w:color w:val="000000" w:themeColor="text1"/>
                          <w:sz w:val="48"/>
                          <w:szCs w:val="48"/>
                        </w:rPr>
                      </w:pPr>
                      <w:proofErr w:type="spellStart"/>
                      <w:r w:rsidRPr="00B4159A">
                        <w:rPr>
                          <w:rFonts w:ascii="Bahnschrift" w:hAnsi="Bahnschrift"/>
                          <w:color w:val="000000" w:themeColor="text1"/>
                          <w:sz w:val="48"/>
                          <w:szCs w:val="48"/>
                        </w:rPr>
                        <w:t>EcoControl</w:t>
                      </w:r>
                      <w:proofErr w:type="spellEnd"/>
                    </w:p>
                    <w:p w14:paraId="1517D522" w14:textId="4BFAF954" w:rsidR="00361799" w:rsidRPr="00B4159A" w:rsidRDefault="00361799" w:rsidP="00361799">
                      <w:pPr>
                        <w:pStyle w:val="Impressum"/>
                        <w:jc w:val="center"/>
                        <w:rPr>
                          <w:rFonts w:ascii="Bahnschrift" w:hAnsi="Bahnschrift"/>
                          <w:color w:val="000000" w:themeColor="text1"/>
                          <w:sz w:val="32"/>
                          <w:szCs w:val="32"/>
                          <w:lang w:val="en-GB"/>
                        </w:rPr>
                      </w:pPr>
                      <w:r w:rsidRPr="00B4159A">
                        <w:rPr>
                          <w:rFonts w:ascii="Bahnschrift" w:hAnsi="Bahnschrift"/>
                          <w:color w:val="000000" w:themeColor="text1"/>
                          <w:sz w:val="32"/>
                          <w:szCs w:val="32"/>
                          <w:lang w:val="en-GB"/>
                        </w:rPr>
                        <w:t>The future of energy building automation</w:t>
                      </w:r>
                    </w:p>
                    <w:p w14:paraId="24A4DDE5" w14:textId="77777777" w:rsidR="00361799" w:rsidRPr="00361799" w:rsidRDefault="00361799" w:rsidP="00361799">
                      <w:pPr>
                        <w:pStyle w:val="Impressum"/>
                        <w:jc w:val="center"/>
                        <w:rPr>
                          <w:rFonts w:ascii="Bahnschrift" w:hAnsi="Bahnschrift"/>
                          <w:color w:val="EEECE1" w:themeColor="background2"/>
                          <w:lang w:val="en-GB"/>
                        </w:rPr>
                      </w:pPr>
                    </w:p>
                  </w:txbxContent>
                </v:textbox>
                <w10:wrap anchorx="page" anchory="margin"/>
              </v:shape>
            </w:pict>
          </mc:Fallback>
        </mc:AlternateContent>
      </w:r>
      <w:r w:rsidR="00BF4C46">
        <w:rPr>
          <w:noProof/>
        </w:rPr>
        <mc:AlternateContent>
          <mc:Choice Requires="wps">
            <w:drawing>
              <wp:anchor distT="0" distB="0" distL="114300" distR="114300" simplePos="0" relativeHeight="251611136" behindDoc="0" locked="0" layoutInCell="1" allowOverlap="1" wp14:anchorId="71C3C079" wp14:editId="022092AD">
                <wp:simplePos x="0" y="0"/>
                <wp:positionH relativeFrom="page">
                  <wp:posOffset>663575</wp:posOffset>
                </wp:positionH>
                <wp:positionV relativeFrom="page">
                  <wp:posOffset>1537335</wp:posOffset>
                </wp:positionV>
                <wp:extent cx="3120390" cy="4156075"/>
                <wp:effectExtent l="0" t="0" r="0" b="0"/>
                <wp:wrapNone/>
                <wp:docPr id="10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415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p w14:paraId="5433AEBC"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NL" w:eastAsia="en-NL"/>
                              </w:rPr>
                            </w:pPr>
                            <w:r w:rsidRPr="00B4159A">
                              <w:rPr>
                                <w:rFonts w:ascii="Bahnschrift" w:hAnsi="Bahnschrift" w:cs="Arial"/>
                                <w:color w:val="000000" w:themeColor="text1"/>
                                <w:sz w:val="22"/>
                                <w:szCs w:val="22"/>
                                <w:lang w:val="en-GB"/>
                              </w:rPr>
                              <w:t>By now everyone knows that global warming is a big issue and in this context, energy efficiency needs to be addressed. In order to speed up this process, the government of The Netherlands requires buildings to be class C or better in terms of energy efficiency. By 2050, buildings need to be energy-neutral. Currently, 50% of all buildings do not meet this standard. This creates a high demand for building automation and energy scheduling. </w:t>
                            </w:r>
                          </w:p>
                          <w:p w14:paraId="5DC34F3E"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Current market solutions focus mainly on user-friendliness while also promising energy efficiency. However, these solutions are short-sighted and do not focus on the controller of the future. This is why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has come to life.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not only improve the energy efficiency in the building but it makes optimal use of the resources available. With PV panels,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deliver near-energy-neutral performance. Also, the goal is to control dispatchable loads as well making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a pioneer in energy management of the future.</w:t>
                            </w:r>
                          </w:p>
                          <w:p w14:paraId="6DCF1033" w14:textId="13DB03F6"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lijst met artikelen die bedoeld zijn om u te helpen bij het schrijven van een effectieve nieuwsbrief.</w:t>
                            </w:r>
                          </w:p>
                          <w:p w14:paraId="3BAD6EE3"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lang w:bidi="nl-NL"/>
                              </w:rPr>
                              <w:t>Wanneer u een nieuwsbrief maakt, bepaalt u eerst wat de doelgroep is. Dit kan iedereen zijn die hier voordeel van kan hebben,</w:t>
                            </w:r>
                            <w:r w:rsidRPr="00B4159A">
                              <w:rPr>
                                <w:rFonts w:ascii="Bahnschrift" w:hAnsi="Bahnschrift"/>
                                <w:color w:val="000000" w:themeColor="text1"/>
                              </w:rPr>
                              <w:t xml:space="preserve"> zoals mensen die geïnteresseerd zijn in een bepaald product.</w:t>
                            </w:r>
                          </w:p>
                          <w:p w14:paraId="0783C5C6"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 kunt een adressenlijst samenstellen op basis van ontvangen antwoordkaarten, informatiebladen van klanten, visitekaartjes die u hebt verzameld tijdens beurzen of ledenlijsten. Ook kunt u een adressenlijst kopen bij een bedrijf dat uw doelpubliek bedient.</w:t>
                            </w:r>
                          </w:p>
                          <w:p w14:paraId="6546DF18" w14:textId="77777777" w:rsidR="00D03934" w:rsidRDefault="00D03934" w:rsidP="00B4159A">
                            <w:pPr>
                              <w:pStyle w:val="BodyText"/>
                              <w:shd w:val="clear" w:color="auto" w:fill="FABF8F" w:themeFill="accent6" w:themeFillTint="99"/>
                            </w:pPr>
                            <w:r>
                              <w:t>Vervolgens bepaalt u hoeveel tijd en geld u kunt besteden aan uw nieuwsbrief. Deze factoren helpen u te bepalen hoe lang uw nieuwsbrief moet worden en hoe vaak u deze wilt uitgeven.</w:t>
                            </w:r>
                          </w:p>
                          <w:p w14:paraId="6AE99553" w14:textId="77777777" w:rsidR="00D03934" w:rsidRDefault="00D0393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3C079" id="Text Box 14" o:spid="_x0000_s1033" type="#_x0000_t202" style="position:absolute;margin-left:52.25pt;margin-top:121.05pt;width:245.7pt;height:327.2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hEsgIAALQ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" filled="f" stroked="f">
                <v:textbox style="mso-next-textbox:#Text Box 143" inset="0,0,0,0">
                  <w:txbxContent>
                    <w:p w14:paraId="5433AEBC"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NL" w:eastAsia="en-NL"/>
                        </w:rPr>
                      </w:pPr>
                      <w:r w:rsidRPr="00B4159A">
                        <w:rPr>
                          <w:rFonts w:ascii="Bahnschrift" w:hAnsi="Bahnschrift" w:cs="Arial"/>
                          <w:color w:val="000000" w:themeColor="text1"/>
                          <w:sz w:val="22"/>
                          <w:szCs w:val="22"/>
                          <w:lang w:val="en-GB"/>
                        </w:rPr>
                        <w:t>By now everyone knows that global warming is a big issue and in this context, energy efficiency needs to be addressed. In order to speed up this process, the government of The Netherlands requires buildings to be class C or better in terms of energy efficiency. By 2050, buildings need to be energy-neutral. Currently, 50% of all buildings do not meet this standard. This creates a high demand for building automation and energy scheduling. </w:t>
                      </w:r>
                    </w:p>
                    <w:p w14:paraId="5DC34F3E"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Current market solutions focus mainly on user-friendliness while also promising energy efficiency. However, these solutions are short-sighted and do not focus on the controller of the future. This is why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has come to life.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not only improve the energy efficiency in the building but it makes optimal use of the resources available. With PV panels,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deliver near-energy-neutral performance. Also, the goal is to control dispatchable loads as well making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a pioneer in energy management of the future.</w:t>
                      </w:r>
                    </w:p>
                    <w:p w14:paraId="6DCF1033" w14:textId="13DB03F6"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lijst met artikelen die bedoeld zijn om u te helpen bij het schrijven van een effectieve nieuwsbrief.</w:t>
                      </w:r>
                    </w:p>
                    <w:p w14:paraId="3BAD6EE3"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lang w:bidi="nl-NL"/>
                        </w:rPr>
                        <w:t>Wanneer u een nieuwsbrief maakt, bepaalt u eerst wat de doelgroep is. Dit kan iedereen zijn die hier voordeel van kan hebben,</w:t>
                      </w:r>
                      <w:r w:rsidRPr="00B4159A">
                        <w:rPr>
                          <w:rFonts w:ascii="Bahnschrift" w:hAnsi="Bahnschrift"/>
                          <w:color w:val="000000" w:themeColor="text1"/>
                        </w:rPr>
                        <w:t xml:space="preserve"> zoals mensen die geïnteresseerd zijn in een bepaald product.</w:t>
                      </w:r>
                    </w:p>
                    <w:p w14:paraId="0783C5C6"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 kunt een adressenlijst samenstellen op basis van ontvangen antwoordkaarten, informatiebladen van klanten, visitekaartjes die u hebt verzameld tijdens beurzen of ledenlijsten. Ook kunt u een adressenlijst kopen bij een bedrijf dat uw doelpubliek bedient.</w:t>
                      </w:r>
                    </w:p>
                    <w:p w14:paraId="6546DF18" w14:textId="77777777" w:rsidR="00D03934" w:rsidRDefault="00D03934" w:rsidP="00B4159A">
                      <w:pPr>
                        <w:pStyle w:val="BodyText"/>
                        <w:shd w:val="clear" w:color="auto" w:fill="FABF8F" w:themeFill="accent6" w:themeFillTint="99"/>
                      </w:pPr>
                      <w:r>
                        <w:t>Vervolgens bepaalt u hoeveel tijd en geld u kunt besteden aan uw nieuwsbrief. Deze factoren helpen u te bepalen hoe lang uw nieuwsbrief moet worden en hoe vaak u deze wilt uitgeven.</w:t>
                      </w:r>
                    </w:p>
                    <w:p w14:paraId="6AE99553" w14:textId="77777777" w:rsidR="00D03934" w:rsidRDefault="00D03934"/>
                  </w:txbxContent>
                </v:textbox>
                <w10:wrap anchorx="page" anchory="page"/>
              </v:shape>
            </w:pict>
          </mc:Fallback>
        </mc:AlternateContent>
      </w:r>
      <w:r w:rsidR="00361799">
        <w:rPr>
          <w:rFonts w:ascii="Arial" w:hAnsi="Arial" w:cs="Arial"/>
          <w:i/>
          <w:iCs/>
          <w:noProof/>
          <w:sz w:val="22"/>
          <w:szCs w:val="22"/>
          <w:bdr w:val="none" w:sz="0" w:space="0" w:color="auto" w:frame="1"/>
        </w:rPr>
        <w:t xml:space="preserve">      </w:t>
      </w:r>
      <w:bookmarkStart w:id="0" w:name="_GoBack"/>
      <w:bookmarkEnd w:id="0"/>
      <w:r w:rsidR="005A11BC">
        <w:rPr>
          <w:noProof/>
        </w:rPr>
        <mc:AlternateContent>
          <mc:Choice Requires="wps">
            <w:drawing>
              <wp:anchor distT="0" distB="0" distL="114300" distR="114300" simplePos="0" relativeHeight="251688960" behindDoc="0" locked="0" layoutInCell="1" allowOverlap="1" wp14:anchorId="2535879C" wp14:editId="70C368C1">
                <wp:simplePos x="0" y="0"/>
                <wp:positionH relativeFrom="page">
                  <wp:posOffset>476250</wp:posOffset>
                </wp:positionH>
                <wp:positionV relativeFrom="page">
                  <wp:posOffset>1638300</wp:posOffset>
                </wp:positionV>
                <wp:extent cx="6810375" cy="0"/>
                <wp:effectExtent l="0" t="0" r="0" b="0"/>
                <wp:wrapNone/>
                <wp:docPr id="92"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40FCCD6" id="Line 262"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5pt,129pt" to="573.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" stroked="f">
                <w10:wrap anchorx="page" anchory="page"/>
              </v:line>
            </w:pict>
          </mc:Fallback>
        </mc:AlternateContent>
      </w:r>
      <w:r w:rsidR="005A11BC">
        <w:rPr>
          <w:noProof/>
        </w:rPr>
        <mc:AlternateContent>
          <mc:Choice Requires="wps">
            <w:drawing>
              <wp:anchor distT="0" distB="0" distL="114300" distR="114300" simplePos="0" relativeHeight="251691008" behindDoc="0" locked="0" layoutInCell="1" allowOverlap="1" wp14:anchorId="11A03CBF" wp14:editId="51D3F5DB">
                <wp:simplePos x="0" y="0"/>
                <wp:positionH relativeFrom="page">
                  <wp:posOffset>6076950</wp:posOffset>
                </wp:positionH>
                <wp:positionV relativeFrom="page">
                  <wp:posOffset>1219835</wp:posOffset>
                </wp:positionV>
                <wp:extent cx="1067435" cy="962025"/>
                <wp:effectExtent l="0" t="635" r="0" b="0"/>
                <wp:wrapNone/>
                <wp:docPr id="91"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1A07F" w14:textId="4993BD8B" w:rsidR="00D03934" w:rsidRDefault="00D03934"/>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A03CBF" id="Text Box 268" o:spid="_x0000_s1034" type="#_x0000_t202" style="position:absolute;margin-left:478.5pt;margin-top:96.05pt;width:84.05pt;height:75.75pt;z-index:2516910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FjrgIAALE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" filled="f" stroked="f">
                <v:textbox style="mso-fit-shape-to-text:t" inset="0,0,0,0">
                  <w:txbxContent>
                    <w:p w14:paraId="75B1A07F" w14:textId="4993BD8B"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56192" behindDoc="0" locked="0" layoutInCell="1" allowOverlap="1" wp14:anchorId="058B7287" wp14:editId="5F2839D9">
                <wp:simplePos x="0" y="0"/>
                <wp:positionH relativeFrom="page">
                  <wp:posOffset>2540000</wp:posOffset>
                </wp:positionH>
                <wp:positionV relativeFrom="page">
                  <wp:posOffset>3149600</wp:posOffset>
                </wp:positionV>
                <wp:extent cx="91440" cy="91440"/>
                <wp:effectExtent l="0" t="0" r="0" b="0"/>
                <wp:wrapNone/>
                <wp:docPr id="89"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D412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B7287" id="Text Box 144" o:spid="_x0000_s1035" type="#_x0000_t202" style="position:absolute;margin-left:200pt;margin-top:248pt;width:7.2pt;height:7.2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" filled="f" stroked="f">
                <v:textbox inset="0,0,0,0">
                  <w:txbxContent>
                    <w:p w14:paraId="147D412B" w14:textId="77777777" w:rsidR="00D03934" w:rsidRDefault="00D03934">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58240" behindDoc="0" locked="0" layoutInCell="1" allowOverlap="1" wp14:anchorId="51B5476F" wp14:editId="33801ABB">
                <wp:simplePos x="0" y="0"/>
                <wp:positionH relativeFrom="page">
                  <wp:posOffset>2529840</wp:posOffset>
                </wp:positionH>
                <wp:positionV relativeFrom="page">
                  <wp:posOffset>6601460</wp:posOffset>
                </wp:positionV>
                <wp:extent cx="91440" cy="91440"/>
                <wp:effectExtent l="0" t="635" r="0" b="3175"/>
                <wp:wrapNone/>
                <wp:docPr id="88"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1E997"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1B5476F" id="Text Box 148" o:spid="_x0000_s1041" type="#_x0000_t202" style="position:absolute;margin-left:199.2pt;margin-top:519.8pt;width:7.2pt;height:7.2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" filled="f" stroked="f">
                <v:textbox inset="0,0,0,0">
                  <w:txbxContent>
                    <w:p w14:paraId="56F1E997" w14:textId="77777777" w:rsidR="00D03934" w:rsidRDefault="00D03934">
                      <w:pPr>
                        <w:pStyle w:val="Plattetekst"/>
                      </w:pPr>
                    </w:p>
                  </w:txbxContent>
                </v:textbox>
                <w10:wrap anchorx="page" anchory="page"/>
              </v:shape>
            </w:pict>
          </mc:Fallback>
        </mc:AlternateContent>
      </w:r>
      <w:r w:rsidR="00D03934">
        <w:br w:type="page"/>
      </w:r>
      <w:r>
        <w:rPr>
          <w:noProof/>
        </w:rPr>
        <w:lastRenderedPageBreak/>
        <mc:AlternateContent>
          <mc:Choice Requires="wps">
            <w:drawing>
              <wp:anchor distT="0" distB="0" distL="114300" distR="114300" simplePos="0" relativeHeight="251629568" behindDoc="0" locked="0" layoutInCell="1" allowOverlap="1" wp14:anchorId="3282557A" wp14:editId="295A12ED">
                <wp:simplePos x="0" y="0"/>
                <wp:positionH relativeFrom="page">
                  <wp:posOffset>618490</wp:posOffset>
                </wp:positionH>
                <wp:positionV relativeFrom="page">
                  <wp:posOffset>5410200</wp:posOffset>
                </wp:positionV>
                <wp:extent cx="2192655" cy="1043940"/>
                <wp:effectExtent l="0" t="0" r="0" b="3810"/>
                <wp:wrapNone/>
                <wp:docPr id="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655" cy="1043940"/>
                        </a:xfrm>
                        <a:prstGeom prst="rect">
                          <a:avLst/>
                        </a:prstGeom>
                        <a:solidFill>
                          <a:srgbClr val="E6E6D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B5FE9" w14:textId="039C1CCC" w:rsidR="00D03934" w:rsidRPr="00B4159A" w:rsidRDefault="00D03934" w:rsidP="00B4159A">
                            <w:pPr>
                              <w:pStyle w:val="Blikvangercitaat"/>
                              <w:shd w:val="clear" w:color="auto" w:fill="C00000"/>
                              <w:rPr>
                                <w:rFonts w:ascii="Bahnschrift" w:hAnsi="Bahnschrift"/>
                                <w:color w:val="FFFFFF" w:themeColor="background1"/>
                              </w:rPr>
                            </w:pPr>
                            <w:r w:rsidRPr="00B4159A">
                              <w:rPr>
                                <w:rFonts w:ascii="Bahnschrift" w:hAnsi="Bahnschrift"/>
                                <w:color w:val="FFFFFF" w:themeColor="background1"/>
                              </w:rPr>
                              <w:t>“</w:t>
                            </w:r>
                            <w:proofErr w:type="spellStart"/>
                            <w:r w:rsidR="00BF7A76" w:rsidRPr="00B4159A">
                              <w:rPr>
                                <w:rFonts w:ascii="Bahnschrift" w:hAnsi="Bahnschrift"/>
                                <w:color w:val="FFFFFF" w:themeColor="background1"/>
                              </w:rPr>
                              <w:t>citaaaaaaaaaaaattttttt</w:t>
                            </w:r>
                            <w:proofErr w:type="spellEnd"/>
                            <w:r w:rsidRPr="00B4159A">
                              <w:rPr>
                                <w:rFonts w:ascii="Bahnschrift" w:hAnsi="Bahnschrift"/>
                                <w:color w:val="FFFFFF" w:themeColor="background1"/>
                              </w:rPr>
                              <w:t>.”</w:t>
                            </w:r>
                          </w:p>
                        </w:txbxContent>
                      </wps:txbx>
                      <wps:bodyPr rot="0" vert="horz" wrap="square" lIns="9144" tIns="9144" rIns="9144"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2557A" id="Text Box 54" o:spid="_x0000_s1037" type="#_x0000_t202" style="position:absolute;margin-left:48.7pt;margin-top:426pt;width:172.65pt;height:82.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" fillcolor="#e6e6de" stroked="f">
                <v:textbox inset=".72pt,.72pt,.72pt,1.44pt">
                  <w:txbxContent>
                    <w:p w14:paraId="6F3B5FE9" w14:textId="039C1CCC" w:rsidR="00D03934" w:rsidRPr="00B4159A" w:rsidRDefault="00D03934" w:rsidP="00B4159A">
                      <w:pPr>
                        <w:pStyle w:val="Blikvangercitaat"/>
                        <w:shd w:val="clear" w:color="auto" w:fill="C00000"/>
                        <w:rPr>
                          <w:rFonts w:ascii="Bahnschrift" w:hAnsi="Bahnschrift"/>
                          <w:color w:val="FFFFFF" w:themeColor="background1"/>
                        </w:rPr>
                      </w:pPr>
                      <w:r w:rsidRPr="00B4159A">
                        <w:rPr>
                          <w:rFonts w:ascii="Bahnschrift" w:hAnsi="Bahnschrift"/>
                          <w:color w:val="FFFFFF" w:themeColor="background1"/>
                        </w:rPr>
                        <w:t>“</w:t>
                      </w:r>
                      <w:proofErr w:type="spellStart"/>
                      <w:r w:rsidR="00BF7A76" w:rsidRPr="00B4159A">
                        <w:rPr>
                          <w:rFonts w:ascii="Bahnschrift" w:hAnsi="Bahnschrift"/>
                          <w:color w:val="FFFFFF" w:themeColor="background1"/>
                        </w:rPr>
                        <w:t>citaaaaaaaaaaaattttttt</w:t>
                      </w:r>
                      <w:proofErr w:type="spellEnd"/>
                      <w:r w:rsidRPr="00B4159A">
                        <w:rPr>
                          <w:rFonts w:ascii="Bahnschrift" w:hAnsi="Bahnschrift"/>
                          <w:color w:val="FFFFFF" w:themeColor="background1"/>
                        </w:rPr>
                        <w:t>.”</w:t>
                      </w:r>
                    </w:p>
                  </w:txbxContent>
                </v:textbox>
                <w10:wrap anchorx="page" anchory="page"/>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21728" behindDoc="0" locked="0" layoutInCell="1" allowOverlap="1" wp14:anchorId="63555E17" wp14:editId="16615B54">
                <wp:simplePos x="0" y="0"/>
                <wp:positionH relativeFrom="column">
                  <wp:posOffset>-723900</wp:posOffset>
                </wp:positionH>
                <wp:positionV relativeFrom="paragraph">
                  <wp:posOffset>6179820</wp:posOffset>
                </wp:positionV>
                <wp:extent cx="2522220" cy="1404620"/>
                <wp:effectExtent l="0" t="0" r="0" b="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1404620"/>
                        </a:xfrm>
                        <a:prstGeom prst="rect">
                          <a:avLst/>
                        </a:prstGeom>
                        <a:noFill/>
                        <a:ln w="9525">
                          <a:noFill/>
                          <a:miter lim="800000"/>
                          <a:headEnd/>
                          <a:tailEnd/>
                        </a:ln>
                      </wps:spPr>
                      <wps:txbx>
                        <w:txbxContent>
                          <w:p w14:paraId="00819B26" w14:textId="291C3BD4" w:rsidR="00BF7A76" w:rsidRPr="00B4159A" w:rsidRDefault="00B4159A"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this team is needed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55E17" id="_x0000_s1038" type="#_x0000_t202" style="position:absolute;margin-left:-57pt;margin-top:486.6pt;width:198.6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" filled="f" stroked="f">
                <v:textbox style="mso-fit-shape-to-text:t">
                  <w:txbxContent>
                    <w:p w14:paraId="00819B26" w14:textId="291C3BD4" w:rsidR="00BF7A76" w:rsidRPr="00B4159A" w:rsidRDefault="00B4159A"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this team is needed</w:t>
                      </w:r>
                    </w:p>
                  </w:txbxContent>
                </v:textbox>
                <w10:wrap type="square"/>
              </v:shape>
            </w:pict>
          </mc:Fallback>
        </mc:AlternateContent>
      </w:r>
      <w:r>
        <w:rPr>
          <w:noProof/>
        </w:rPr>
        <mc:AlternateContent>
          <mc:Choice Requires="wps">
            <w:drawing>
              <wp:anchor distT="0" distB="0" distL="114300" distR="114300" simplePos="0" relativeHeight="251726848" behindDoc="0" locked="0" layoutInCell="1" allowOverlap="1" wp14:anchorId="18B6FBC8" wp14:editId="7DC078AB">
                <wp:simplePos x="0" y="0"/>
                <wp:positionH relativeFrom="page">
                  <wp:posOffset>541020</wp:posOffset>
                </wp:positionH>
                <wp:positionV relativeFrom="page">
                  <wp:posOffset>7520940</wp:posOffset>
                </wp:positionV>
                <wp:extent cx="5463540" cy="1813560"/>
                <wp:effectExtent l="0" t="0" r="3810" b="15240"/>
                <wp:wrapNone/>
                <wp:docPr id="1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FCF06" w14:textId="0CD43284" w:rsidR="00B4159A" w:rsidRPr="00B4159A" w:rsidRDefault="00B4159A" w:rsidP="00B4159A">
                            <w:pPr>
                              <w:pStyle w:val="BodyText"/>
                              <w:shd w:val="clear" w:color="auto" w:fill="FABF8F" w:themeFill="accent6" w:themeFillTint="99"/>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The team is made up of a core with plenty in common, but one thing different, specialization. With different specialties, all necessary boxes are checked to develop the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to a successful and futuristic product. Ranging from high-tech engineers graduated to one of the best technological universities, to complex system managers and econometric graduates, this venture is not only recognized in technical aspects, furthermore, it is exploited in the socio-economic area. Next to this, we share a special bonding as lifetime friends and study partners, making the communication strong and efficient. There is no future in building automation without </w:t>
                            </w:r>
                            <w:proofErr w:type="spellStart"/>
                            <w:r w:rsidRPr="00B4159A">
                              <w:rPr>
                                <w:rFonts w:ascii="Bahnschrift" w:hAnsi="Bahnschrift" w:cs="Arial"/>
                                <w:color w:val="000000" w:themeColor="text1"/>
                                <w:sz w:val="22"/>
                                <w:szCs w:val="22"/>
                                <w:lang w:val="en-GB"/>
                              </w:rPr>
                              <w:t>EcoControl's</w:t>
                            </w:r>
                            <w:proofErr w:type="spellEnd"/>
                            <w:r w:rsidRPr="00B4159A">
                              <w:rPr>
                                <w:rFonts w:ascii="Bahnschrift" w:hAnsi="Bahnschrift" w:cs="Arial"/>
                                <w:color w:val="000000" w:themeColor="text1"/>
                                <w:sz w:val="22"/>
                                <w:szCs w:val="22"/>
                                <w:lang w:val="en-GB"/>
                              </w:rPr>
                              <w:t xml:space="preserve"> motivated team.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6FBC8" id="Text Box 20" o:spid="_x0000_s1039" type="#_x0000_t202" style="position:absolute;margin-left:42.6pt;margin-top:592.2pt;width:430.2pt;height:142.8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" filled="f" stroked="f">
                <v:textbox inset="0,0,0,0">
                  <w:txbxContent>
                    <w:p w14:paraId="4FFFCF06" w14:textId="0CD43284" w:rsidR="00B4159A" w:rsidRPr="00B4159A" w:rsidRDefault="00B4159A" w:rsidP="00B4159A">
                      <w:pPr>
                        <w:pStyle w:val="BodyText"/>
                        <w:shd w:val="clear" w:color="auto" w:fill="FABF8F" w:themeFill="accent6" w:themeFillTint="99"/>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The team is made up of a core with plenty in common, but one thing different, specialization. With different specialties, all necessary boxes are checked to develop the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to a successful and futuristic product. Ranging from high-tech engineers graduated to one of the best technological universities, to complex system managers and econometric graduates, this venture is not only recognized in technical aspects, furthermore, it is exploited in the socio-economic area. Next to this, we share a special bonding as lifetime friends and study partners, making the communication strong and efficient. There is no future in building automation without </w:t>
                      </w:r>
                      <w:proofErr w:type="spellStart"/>
                      <w:r w:rsidRPr="00B4159A">
                        <w:rPr>
                          <w:rFonts w:ascii="Bahnschrift" w:hAnsi="Bahnschrift" w:cs="Arial"/>
                          <w:color w:val="000000" w:themeColor="text1"/>
                          <w:sz w:val="22"/>
                          <w:szCs w:val="22"/>
                          <w:lang w:val="en-GB"/>
                        </w:rPr>
                        <w:t>EcoControl's</w:t>
                      </w:r>
                      <w:proofErr w:type="spellEnd"/>
                      <w:r w:rsidRPr="00B4159A">
                        <w:rPr>
                          <w:rFonts w:ascii="Bahnschrift" w:hAnsi="Bahnschrift" w:cs="Arial"/>
                          <w:color w:val="000000" w:themeColor="text1"/>
                          <w:sz w:val="22"/>
                          <w:szCs w:val="22"/>
                          <w:lang w:val="en-GB"/>
                        </w:rPr>
                        <w:t xml:space="preserve"> motivated team.</w:t>
                      </w:r>
                    </w:p>
                  </w:txbxContent>
                </v:textbox>
                <w10:wrap anchorx="page" anchory="page"/>
              </v:shape>
            </w:pict>
          </mc:Fallback>
        </mc:AlternateContent>
      </w:r>
      <w:r>
        <w:rPr>
          <w:noProof/>
        </w:rPr>
        <mc:AlternateContent>
          <mc:Choice Requires="wps">
            <w:drawing>
              <wp:anchor distT="0" distB="0" distL="114300" distR="114300" simplePos="0" relativeHeight="251615232" behindDoc="0" locked="0" layoutInCell="1" allowOverlap="1" wp14:anchorId="1EEE693A" wp14:editId="0AD4EF62">
                <wp:simplePos x="0" y="0"/>
                <wp:positionH relativeFrom="page">
                  <wp:posOffset>570865</wp:posOffset>
                </wp:positionH>
                <wp:positionV relativeFrom="page">
                  <wp:posOffset>1535430</wp:posOffset>
                </wp:positionV>
                <wp:extent cx="3140710" cy="3324860"/>
                <wp:effectExtent l="0" t="0" r="3810" b="1270"/>
                <wp:wrapNone/>
                <wp:docPr id="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332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F2676" w14:textId="77777777" w:rsidR="00D03934" w:rsidRPr="00B4159A" w:rsidRDefault="00D03934" w:rsidP="00B4159A">
                            <w:pPr>
                              <w:pStyle w:val="BodyText"/>
                              <w:shd w:val="clear" w:color="auto" w:fill="B6DDE8" w:themeFill="accent5" w:themeFillTint="66"/>
                              <w:rPr>
                                <w:color w:val="000000" w:themeColor="text1"/>
                              </w:rPr>
                            </w:pPr>
                            <w:r w:rsidRPr="00B4159A">
                              <w:rPr>
                                <w:color w:val="000000" w:themeColor="text1"/>
                                <w:lang w:bidi="nl-NL"/>
                              </w:rPr>
                              <w:t xml:space="preserve">U kunt de afbeeldingen in deze sjabloon vervangen door het artwork van uw bedrijf. Dit kunt u doen door te klikken op de plek waar u de figuur wilt invoegen. Open het menu </w:t>
                            </w:r>
                            <w:r w:rsidRPr="00B4159A">
                              <w:rPr>
                                <w:b/>
                                <w:bCs/>
                                <w:color w:val="000000" w:themeColor="text1"/>
                                <w:lang w:bidi="nl-NL"/>
                              </w:rPr>
                              <w:t>Invoegen</w:t>
                            </w:r>
                            <w:r w:rsidRPr="00B4159A">
                              <w:rPr>
                                <w:color w:val="000000" w:themeColor="text1"/>
                                <w:lang w:bidi="nl-NL"/>
                              </w:rPr>
                              <w:t xml:space="preserve">, wijs </w:t>
                            </w:r>
                            <w:r w:rsidRPr="00B4159A">
                              <w:rPr>
                                <w:b/>
                                <w:bCs/>
                                <w:color w:val="000000" w:themeColor="text1"/>
                                <w:lang w:bidi="nl-NL"/>
                              </w:rPr>
                              <w:t>Figuur</w:t>
                            </w:r>
                            <w:r w:rsidRPr="00B4159A">
                              <w:rPr>
                                <w:color w:val="000000" w:themeColor="text1"/>
                                <w:lang w:bidi="nl-NL"/>
                              </w:rPr>
                              <w:t xml:space="preserve"> aan en klik op </w:t>
                            </w:r>
                            <w:r w:rsidRPr="00B4159A">
                              <w:rPr>
                                <w:b/>
                                <w:bCs/>
                                <w:color w:val="000000" w:themeColor="text1"/>
                                <w:lang w:bidi="nl-NL"/>
                              </w:rPr>
                              <w:t>Uit bestand</w:t>
                            </w:r>
                            <w:r w:rsidRPr="00B4159A">
                              <w:rPr>
                                <w:color w:val="000000" w:themeColor="text1"/>
                                <w:lang w:bidi="nl-NL"/>
                              </w:rPr>
                              <w:t xml:space="preserve">. Zoek de figuur die u wilt invoegen en klik hierop. Klik vervolgens op de pijl rechts van de knop </w:t>
                            </w:r>
                            <w:r w:rsidRPr="00B4159A">
                              <w:rPr>
                                <w:b/>
                                <w:bCs/>
                                <w:color w:val="000000" w:themeColor="text1"/>
                                <w:lang w:bidi="nl-NL"/>
                              </w:rPr>
                              <w:t>Invoegen</w:t>
                            </w:r>
                            <w:r w:rsidRPr="00B4159A">
                              <w:rPr>
                                <w:color w:val="000000" w:themeColor="text1"/>
                                <w:lang w:bidi="nl-NL"/>
                              </w:rPr>
                              <w:t xml:space="preserve"> en klik op </w:t>
                            </w:r>
                            <w:r w:rsidRPr="00B4159A">
                              <w:rPr>
                                <w:b/>
                                <w:bCs/>
                                <w:color w:val="000000" w:themeColor="text1"/>
                                <w:lang w:bidi="nl-NL"/>
                              </w:rPr>
                              <w:t>Invoegen</w:t>
                            </w:r>
                            <w:r w:rsidRPr="00B4159A">
                              <w:rPr>
                                <w:color w:val="000000" w:themeColor="text1"/>
                                <w:lang w:bidi="nl-NL"/>
                              </w:rPr>
                              <w:t xml:space="preserve"> om een kopie van de figuur in de nieuwsbrief te plaatsen, op </w:t>
                            </w:r>
                            <w:r w:rsidRPr="00B4159A">
                              <w:rPr>
                                <w:b/>
                                <w:bCs/>
                                <w:color w:val="000000" w:themeColor="text1"/>
                                <w:lang w:bidi="nl-NL"/>
                              </w:rPr>
                              <w:t>Aan bestand koppelen</w:t>
                            </w:r>
                            <w:r w:rsidRPr="00B4159A">
                              <w:rPr>
                                <w:color w:val="000000" w:themeColor="text1"/>
                                <w:lang w:bidi="nl-NL"/>
                              </w:rPr>
                              <w:t xml:space="preserve"> om de figuur weer te geven zonder daadwerkelijk een kopie in te voegen of op </w:t>
                            </w:r>
                            <w:r w:rsidRPr="00B4159A">
                              <w:rPr>
                                <w:b/>
                                <w:bCs/>
                                <w:color w:val="000000" w:themeColor="text1"/>
                                <w:lang w:bidi="nl-NL"/>
                              </w:rPr>
                              <w:t>Invoegen en koppelen</w:t>
                            </w:r>
                            <w:r w:rsidRPr="00B4159A">
                              <w:rPr>
                                <w:color w:val="000000" w:themeColor="text1"/>
                                <w:lang w:bidi="nl-NL"/>
                              </w:rPr>
                              <w:t xml:space="preserve">. Aangezien u met </w:t>
                            </w:r>
                            <w:r w:rsidRPr="00B4159A">
                              <w:rPr>
                                <w:b/>
                                <w:bCs/>
                                <w:color w:val="000000" w:themeColor="text1"/>
                                <w:lang w:bidi="nl-NL"/>
                              </w:rPr>
                              <w:t>Invoegen</w:t>
                            </w:r>
                            <w:r w:rsidRPr="00B4159A">
                              <w:rPr>
                                <w:color w:val="000000" w:themeColor="text1"/>
                                <w:lang w:bidi="nl-NL"/>
                              </w:rPr>
                              <w:t xml:space="preserve"> een kopie insluit, is de figuur altijd zichtbaar. Nadeel is dat de grootte van uw nieuwsbrief (in bytes) aanzienlijk kan toenemen, afhankelijk van de grootte van de figuur. Als u daarentegen </w:t>
                            </w:r>
                            <w:r w:rsidRPr="00B4159A">
                              <w:rPr>
                                <w:b/>
                                <w:bCs/>
                                <w:color w:val="000000" w:themeColor="text1"/>
                                <w:lang w:bidi="nl-NL"/>
                              </w:rPr>
                              <w:t>Aan bestand koppelen</w:t>
                            </w:r>
                            <w:r w:rsidRPr="00B4159A">
                              <w:rPr>
                                <w:color w:val="000000" w:themeColor="text1"/>
                                <w:lang w:bidi="nl-NL"/>
                              </w:rPr>
                              <w:t xml:space="preserve"> </w:t>
                            </w:r>
                            <w:r w:rsidRPr="00B4159A">
                              <w:rPr>
                                <w:color w:val="000000" w:themeColor="text1"/>
                              </w:rPr>
                              <w:t xml:space="preserve">gebruikt, wordt de nieuwsbrief niet groter. Wel worden wijzigingen die u aanbrengt in de oorspronkelijke figuur automatisch weergegeven in de nieuwsbrief. De figuur kan in dat geval echter niet worden weergegeven of bekeken vanaf een computer die geen koppeling kan maken met het origineel. Bij </w:t>
                            </w:r>
                            <w:r w:rsidRPr="00B4159A">
                              <w:rPr>
                                <w:b/>
                                <w:bCs/>
                                <w:color w:val="000000" w:themeColor="text1"/>
                              </w:rPr>
                              <w:t>Invoegen en koppelen</w:t>
                            </w:r>
                            <w:r w:rsidRPr="00B4159A">
                              <w:rPr>
                                <w:color w:val="000000" w:themeColor="text1"/>
                              </w:rPr>
                              <w:t xml:space="preserve"> wordt een kopie ingevoegd, zodat de figuur altijd zichtbaar is. Bovendien worden wijzigingen in het origineel automatisch doorgevoerd in alle kopieën.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E693A" id="_x0000_s1040" type="#_x0000_t202" style="position:absolute;margin-left:44.95pt;margin-top:120.9pt;width:247.3pt;height:261.8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nF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" filled="f" stroked="f">
                <v:textbox inset="0,0,0,0">
                  <w:txbxContent>
                    <w:p w14:paraId="61CF2676" w14:textId="77777777" w:rsidR="00D03934" w:rsidRPr="00B4159A" w:rsidRDefault="00D03934" w:rsidP="00B4159A">
                      <w:pPr>
                        <w:pStyle w:val="BodyText"/>
                        <w:shd w:val="clear" w:color="auto" w:fill="B6DDE8" w:themeFill="accent5" w:themeFillTint="66"/>
                        <w:rPr>
                          <w:color w:val="000000" w:themeColor="text1"/>
                        </w:rPr>
                      </w:pPr>
                      <w:r w:rsidRPr="00B4159A">
                        <w:rPr>
                          <w:color w:val="000000" w:themeColor="text1"/>
                          <w:lang w:bidi="nl-NL"/>
                        </w:rPr>
                        <w:t xml:space="preserve">U kunt de afbeeldingen in deze sjabloon vervangen door het artwork van uw bedrijf. Dit kunt u doen door te klikken op de plek waar u de figuur wilt invoegen. Open het menu </w:t>
                      </w:r>
                      <w:r w:rsidRPr="00B4159A">
                        <w:rPr>
                          <w:b/>
                          <w:bCs/>
                          <w:color w:val="000000" w:themeColor="text1"/>
                          <w:lang w:bidi="nl-NL"/>
                        </w:rPr>
                        <w:t>Invoegen</w:t>
                      </w:r>
                      <w:r w:rsidRPr="00B4159A">
                        <w:rPr>
                          <w:color w:val="000000" w:themeColor="text1"/>
                          <w:lang w:bidi="nl-NL"/>
                        </w:rPr>
                        <w:t xml:space="preserve">, wijs </w:t>
                      </w:r>
                      <w:r w:rsidRPr="00B4159A">
                        <w:rPr>
                          <w:b/>
                          <w:bCs/>
                          <w:color w:val="000000" w:themeColor="text1"/>
                          <w:lang w:bidi="nl-NL"/>
                        </w:rPr>
                        <w:t>Figuur</w:t>
                      </w:r>
                      <w:r w:rsidRPr="00B4159A">
                        <w:rPr>
                          <w:color w:val="000000" w:themeColor="text1"/>
                          <w:lang w:bidi="nl-NL"/>
                        </w:rPr>
                        <w:t xml:space="preserve"> aan en klik op </w:t>
                      </w:r>
                      <w:r w:rsidRPr="00B4159A">
                        <w:rPr>
                          <w:b/>
                          <w:bCs/>
                          <w:color w:val="000000" w:themeColor="text1"/>
                          <w:lang w:bidi="nl-NL"/>
                        </w:rPr>
                        <w:t>Uit bestand</w:t>
                      </w:r>
                      <w:r w:rsidRPr="00B4159A">
                        <w:rPr>
                          <w:color w:val="000000" w:themeColor="text1"/>
                          <w:lang w:bidi="nl-NL"/>
                        </w:rPr>
                        <w:t xml:space="preserve">. Zoek de figuur die u wilt invoegen en klik hierop. Klik vervolgens op de pijl rechts van de knop </w:t>
                      </w:r>
                      <w:r w:rsidRPr="00B4159A">
                        <w:rPr>
                          <w:b/>
                          <w:bCs/>
                          <w:color w:val="000000" w:themeColor="text1"/>
                          <w:lang w:bidi="nl-NL"/>
                        </w:rPr>
                        <w:t>Invoegen</w:t>
                      </w:r>
                      <w:r w:rsidRPr="00B4159A">
                        <w:rPr>
                          <w:color w:val="000000" w:themeColor="text1"/>
                          <w:lang w:bidi="nl-NL"/>
                        </w:rPr>
                        <w:t xml:space="preserve"> en klik op </w:t>
                      </w:r>
                      <w:r w:rsidRPr="00B4159A">
                        <w:rPr>
                          <w:b/>
                          <w:bCs/>
                          <w:color w:val="000000" w:themeColor="text1"/>
                          <w:lang w:bidi="nl-NL"/>
                        </w:rPr>
                        <w:t>Invoegen</w:t>
                      </w:r>
                      <w:r w:rsidRPr="00B4159A">
                        <w:rPr>
                          <w:color w:val="000000" w:themeColor="text1"/>
                          <w:lang w:bidi="nl-NL"/>
                        </w:rPr>
                        <w:t xml:space="preserve"> om een kopie van de figuur in de nieuwsbrief te plaatsen, op </w:t>
                      </w:r>
                      <w:r w:rsidRPr="00B4159A">
                        <w:rPr>
                          <w:b/>
                          <w:bCs/>
                          <w:color w:val="000000" w:themeColor="text1"/>
                          <w:lang w:bidi="nl-NL"/>
                        </w:rPr>
                        <w:t>Aan bestand koppelen</w:t>
                      </w:r>
                      <w:r w:rsidRPr="00B4159A">
                        <w:rPr>
                          <w:color w:val="000000" w:themeColor="text1"/>
                          <w:lang w:bidi="nl-NL"/>
                        </w:rPr>
                        <w:t xml:space="preserve"> om de figuur weer te geven zonder daadwerkelijk een kopie in te voegen of op </w:t>
                      </w:r>
                      <w:r w:rsidRPr="00B4159A">
                        <w:rPr>
                          <w:b/>
                          <w:bCs/>
                          <w:color w:val="000000" w:themeColor="text1"/>
                          <w:lang w:bidi="nl-NL"/>
                        </w:rPr>
                        <w:t>Invoegen en koppelen</w:t>
                      </w:r>
                      <w:r w:rsidRPr="00B4159A">
                        <w:rPr>
                          <w:color w:val="000000" w:themeColor="text1"/>
                          <w:lang w:bidi="nl-NL"/>
                        </w:rPr>
                        <w:t xml:space="preserve">. Aangezien u met </w:t>
                      </w:r>
                      <w:r w:rsidRPr="00B4159A">
                        <w:rPr>
                          <w:b/>
                          <w:bCs/>
                          <w:color w:val="000000" w:themeColor="text1"/>
                          <w:lang w:bidi="nl-NL"/>
                        </w:rPr>
                        <w:t>Invoegen</w:t>
                      </w:r>
                      <w:r w:rsidRPr="00B4159A">
                        <w:rPr>
                          <w:color w:val="000000" w:themeColor="text1"/>
                          <w:lang w:bidi="nl-NL"/>
                        </w:rPr>
                        <w:t xml:space="preserve"> een kopie insluit, is de figuur altijd zichtbaar. Nadeel is dat de grootte van uw nieuwsbrief (in bytes) aanzienlijk kan toenemen, afhankelijk van de grootte van de figuur. Als u daarentegen </w:t>
                      </w:r>
                      <w:r w:rsidRPr="00B4159A">
                        <w:rPr>
                          <w:b/>
                          <w:bCs/>
                          <w:color w:val="000000" w:themeColor="text1"/>
                          <w:lang w:bidi="nl-NL"/>
                        </w:rPr>
                        <w:t>Aan bestand koppelen</w:t>
                      </w:r>
                      <w:r w:rsidRPr="00B4159A">
                        <w:rPr>
                          <w:color w:val="000000" w:themeColor="text1"/>
                          <w:lang w:bidi="nl-NL"/>
                        </w:rPr>
                        <w:t xml:space="preserve"> </w:t>
                      </w:r>
                      <w:r w:rsidRPr="00B4159A">
                        <w:rPr>
                          <w:color w:val="000000" w:themeColor="text1"/>
                        </w:rPr>
                        <w:t xml:space="preserve">gebruikt, wordt de nieuwsbrief niet groter. Wel worden wijzigingen die u aanbrengt in de oorspronkelijke figuur automatisch weergegeven in de nieuwsbrief. De figuur kan in dat geval echter niet worden weergegeven of bekeken vanaf een computer die geen koppeling kan maken met het origineel. Bij </w:t>
                      </w:r>
                      <w:r w:rsidRPr="00B4159A">
                        <w:rPr>
                          <w:b/>
                          <w:bCs/>
                          <w:color w:val="000000" w:themeColor="text1"/>
                        </w:rPr>
                        <w:t>Invoegen en koppelen</w:t>
                      </w:r>
                      <w:r w:rsidRPr="00B4159A">
                        <w:rPr>
                          <w:color w:val="000000" w:themeColor="text1"/>
                        </w:rPr>
                        <w:t xml:space="preserve"> wordt een kopie ingevoegd, zodat de figuur altijd zichtbaar is. Bovendien worden wijzigingen in het origineel automatisch doorgevoerd in alle kopieën.</w:t>
                      </w:r>
                    </w:p>
                  </w:txbxContent>
                </v:textbox>
                <w10:wrap anchorx="page" anchory="page"/>
              </v:shape>
            </w:pict>
          </mc:Fallback>
        </mc:AlternateContent>
      </w:r>
      <w:r w:rsidR="00BF7A76">
        <w:rPr>
          <w:noProof/>
        </w:rPr>
        <mc:AlternateContent>
          <mc:Choice Requires="wps">
            <w:drawing>
              <wp:anchor distT="0" distB="0" distL="114300" distR="114300" simplePos="0" relativeHeight="251724800" behindDoc="0" locked="0" layoutInCell="1" allowOverlap="1" wp14:anchorId="49A6409D" wp14:editId="110A2292">
                <wp:simplePos x="0" y="0"/>
                <wp:positionH relativeFrom="column">
                  <wp:posOffset>3086100</wp:posOffset>
                </wp:positionH>
                <wp:positionV relativeFrom="paragraph">
                  <wp:posOffset>2019300</wp:posOffset>
                </wp:positionV>
                <wp:extent cx="2758440" cy="1508760"/>
                <wp:effectExtent l="0" t="0" r="22860" b="15240"/>
                <wp:wrapNone/>
                <wp:docPr id="118" name="Text Box 118"/>
                <wp:cNvGraphicFramePr/>
                <a:graphic xmlns:a="http://schemas.openxmlformats.org/drawingml/2006/main">
                  <a:graphicData uri="http://schemas.microsoft.com/office/word/2010/wordprocessingShape">
                    <wps:wsp>
                      <wps:cNvSpPr txBox="1"/>
                      <wps:spPr>
                        <a:xfrm>
                          <a:off x="0" y="0"/>
                          <a:ext cx="2758440" cy="1508760"/>
                        </a:xfrm>
                        <a:prstGeom prst="rect">
                          <a:avLst/>
                        </a:prstGeom>
                        <a:solidFill>
                          <a:schemeClr val="lt1"/>
                        </a:solidFill>
                        <a:ln w="6350">
                          <a:solidFill>
                            <a:prstClr val="black"/>
                          </a:solidFill>
                        </a:ln>
                      </wps:spPr>
                      <wps:txbx>
                        <w:txbxContent>
                          <w:p w14:paraId="4E57811A" w14:textId="77777777" w:rsidR="00BF7A76" w:rsidRDefault="00BF7A76" w:rsidP="00BF7A76">
                            <w: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A6409D" id="Text Box 118" o:spid="_x0000_s1041" type="#_x0000_t202" style="position:absolute;margin-left:243pt;margin-top:159pt;width:217.2pt;height:118.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" fillcolor="white [3201]" strokeweight=".5pt">
                <v:textbox>
                  <w:txbxContent>
                    <w:p w14:paraId="4E57811A" w14:textId="77777777" w:rsidR="00BF7A76" w:rsidRDefault="00BF7A76" w:rsidP="00BF7A76">
                      <w:r>
                        <w:t>GRAPH</w:t>
                      </w:r>
                    </w:p>
                  </w:txbxContent>
                </v:textbox>
              </v:shape>
            </w:pict>
          </mc:Fallback>
        </mc:AlternateContent>
      </w:r>
      <w:r w:rsidR="00BF7A76">
        <w:rPr>
          <w:noProof/>
        </w:rPr>
        <mc:AlternateContent>
          <mc:Choice Requires="wps">
            <w:drawing>
              <wp:anchor distT="0" distB="0" distL="114300" distR="114300" simplePos="0" relativeHeight="251722752" behindDoc="0" locked="0" layoutInCell="1" allowOverlap="1" wp14:anchorId="111A09C5" wp14:editId="70872D50">
                <wp:simplePos x="0" y="0"/>
                <wp:positionH relativeFrom="column">
                  <wp:posOffset>3108960</wp:posOffset>
                </wp:positionH>
                <wp:positionV relativeFrom="paragraph">
                  <wp:posOffset>99060</wp:posOffset>
                </wp:positionV>
                <wp:extent cx="2758440" cy="1508760"/>
                <wp:effectExtent l="0" t="0" r="22860" b="15240"/>
                <wp:wrapNone/>
                <wp:docPr id="116" name="Text Box 116"/>
                <wp:cNvGraphicFramePr/>
                <a:graphic xmlns:a="http://schemas.openxmlformats.org/drawingml/2006/main">
                  <a:graphicData uri="http://schemas.microsoft.com/office/word/2010/wordprocessingShape">
                    <wps:wsp>
                      <wps:cNvSpPr txBox="1"/>
                      <wps:spPr>
                        <a:xfrm>
                          <a:off x="0" y="0"/>
                          <a:ext cx="2758440" cy="1508760"/>
                        </a:xfrm>
                        <a:prstGeom prst="rect">
                          <a:avLst/>
                        </a:prstGeom>
                        <a:solidFill>
                          <a:schemeClr val="lt1"/>
                        </a:solidFill>
                        <a:ln w="6350">
                          <a:solidFill>
                            <a:prstClr val="black"/>
                          </a:solidFill>
                        </a:ln>
                      </wps:spPr>
                      <wps:txbx>
                        <w:txbxContent>
                          <w:p w14:paraId="1BEB526B" w14:textId="2BF3ADE2" w:rsidR="00BF7A76" w:rsidRDefault="00BF7A76">
                            <w: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1A09C5" id="Text Box 116" o:spid="_x0000_s1042" type="#_x0000_t202" style="position:absolute;margin-left:244.8pt;margin-top:7.8pt;width:217.2pt;height:118.8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" fillcolor="white [3201]" strokeweight=".5pt">
                <v:textbox>
                  <w:txbxContent>
                    <w:p w14:paraId="1BEB526B" w14:textId="2BF3ADE2" w:rsidR="00BF7A76" w:rsidRDefault="00BF7A76">
                      <w:r>
                        <w:t>GRAPH</w:t>
                      </w:r>
                    </w:p>
                  </w:txbxContent>
                </v:textbox>
              </v:shape>
            </w:pict>
          </mc:Fallback>
        </mc:AlternateContent>
      </w:r>
      <w:r w:rsidR="00BF7A76"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9680" behindDoc="0" locked="0" layoutInCell="1" allowOverlap="1" wp14:anchorId="3898056D" wp14:editId="272D40C1">
                <wp:simplePos x="0" y="0"/>
                <wp:positionH relativeFrom="column">
                  <wp:posOffset>-601980</wp:posOffset>
                </wp:positionH>
                <wp:positionV relativeFrom="paragraph">
                  <wp:posOffset>0</wp:posOffset>
                </wp:positionV>
                <wp:extent cx="3169920" cy="1404620"/>
                <wp:effectExtent l="0" t="0" r="0" b="0"/>
                <wp:wrapSquare wrapText="bothSides"/>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noFill/>
                        <a:ln w="9525">
                          <a:noFill/>
                          <a:miter lim="800000"/>
                          <a:headEnd/>
                          <a:tailEnd/>
                        </a:ln>
                      </wps:spPr>
                      <wps:txbx>
                        <w:txbxContent>
                          <w:p w14:paraId="3AAD5BF2" w14:textId="6002BFD9" w:rsidR="00BF7A7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we need to exploit this 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8056D" id="_x0000_s1043" type="#_x0000_t202" style="position:absolute;margin-left:-47.4pt;margin-top:0;width:249.6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" filled="f" stroked="f">
                <v:textbox style="mso-fit-shape-to-text:t">
                  <w:txbxContent>
                    <w:p w14:paraId="3AAD5BF2" w14:textId="6002BFD9" w:rsidR="00BF7A7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we need to exploit this venture</w:t>
                      </w:r>
                    </w:p>
                  </w:txbxContent>
                </v:textbox>
                <w10:wrap type="square"/>
              </v:shape>
            </w:pict>
          </mc:Fallback>
        </mc:AlternateContent>
      </w:r>
      <w:r w:rsidR="005A11BC">
        <w:rPr>
          <w:noProof/>
        </w:rPr>
        <mc:AlternateContent>
          <mc:Choice Requires="wps">
            <w:drawing>
              <wp:anchor distT="0" distB="0" distL="114300" distR="114300" simplePos="0" relativeHeight="251660288" behindDoc="0" locked="0" layoutInCell="1" allowOverlap="1" wp14:anchorId="5947DF64" wp14:editId="1A9B17FA">
                <wp:simplePos x="0" y="0"/>
                <wp:positionH relativeFrom="page">
                  <wp:posOffset>2540000</wp:posOffset>
                </wp:positionH>
                <wp:positionV relativeFrom="page">
                  <wp:posOffset>1231900</wp:posOffset>
                </wp:positionV>
                <wp:extent cx="91440" cy="91440"/>
                <wp:effectExtent l="0" t="3175" r="0" b="635"/>
                <wp:wrapNone/>
                <wp:docPr id="70"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B93D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7DF64" id="Text Box 152" o:spid="_x0000_s1044" type="#_x0000_t202" style="position:absolute;margin-left:200pt;margin-top:97pt;width:7.2pt;height:7.2pt;z-index:2516602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CrT/y+sgIAALwFAAAO&#10;AAAAAAAAAAAAAAAAAC4CAABkcnMvZTJvRG9jLnhtbFBLAQItABQABgAIAAAAIQCrPijn3gAAAAsB&#10;AAAPAAAAAAAAAAAAAAAAAAwFAABkcnMvZG93bnJldi54bWxQSwUGAAAAAAQABADzAAAAFwYAAAAA&#10;" filled="f" stroked="f">
                <v:textbox inset="0,0,0,0">
                  <w:txbxContent>
                    <w:p w14:paraId="295B93DB" w14:textId="77777777" w:rsidR="00D03934" w:rsidRDefault="00D03934">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62336" behindDoc="0" locked="0" layoutInCell="1" allowOverlap="1" wp14:anchorId="3551ECDD" wp14:editId="54301E08">
                <wp:simplePos x="0" y="0"/>
                <wp:positionH relativeFrom="page">
                  <wp:posOffset>2552700</wp:posOffset>
                </wp:positionH>
                <wp:positionV relativeFrom="page">
                  <wp:posOffset>4457700</wp:posOffset>
                </wp:positionV>
                <wp:extent cx="91440" cy="91440"/>
                <wp:effectExtent l="0" t="0" r="3810" b="3810"/>
                <wp:wrapNone/>
                <wp:docPr id="69"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F848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551ECDD" id="Text Box 156" o:spid="_x0000_s1059" type="#_x0000_t202" style="position:absolute;margin-left:201pt;margin-top:351pt;width:7.2pt;height:7.2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" filled="f" stroked="f">
                <v:textbox inset="0,0,0,0">
                  <w:txbxContent>
                    <w:p w14:paraId="00BF848B"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63360" behindDoc="0" locked="0" layoutInCell="1" allowOverlap="1" wp14:anchorId="22F8BA45" wp14:editId="32B57C8A">
                <wp:simplePos x="0" y="0"/>
                <wp:positionH relativeFrom="page">
                  <wp:posOffset>2552700</wp:posOffset>
                </wp:positionH>
                <wp:positionV relativeFrom="page">
                  <wp:posOffset>7670800</wp:posOffset>
                </wp:positionV>
                <wp:extent cx="91440" cy="91440"/>
                <wp:effectExtent l="0" t="3175" r="3810" b="635"/>
                <wp:wrapNone/>
                <wp:docPr id="68"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E35B6"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2F8BA45" id="Text Box 160" o:spid="_x0000_s1060" type="#_x0000_t202" style="position:absolute;margin-left:201pt;margin-top:604pt;width:7.2pt;height:7.2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" filled="f" stroked="f">
                <v:textbox inset="0,0,0,0">
                  <w:txbxContent>
                    <w:p w14:paraId="699E35B6" w14:textId="77777777" w:rsidR="00D03934" w:rsidRDefault="00D03934">
                      <w:pPr>
                        <w:pStyle w:val="Plattetekst"/>
                      </w:pPr>
                    </w:p>
                  </w:txbxContent>
                </v:textbox>
                <w10:wrap anchorx="page" anchory="page"/>
              </v:shape>
            </w:pict>
          </mc:Fallback>
        </mc:AlternateContent>
      </w:r>
      <w:r w:rsidR="00D03934">
        <w:br w:type="page"/>
      </w:r>
      <w:r w:rsidR="005A11BC">
        <w:rPr>
          <w:noProof/>
        </w:rPr>
        <w:lastRenderedPageBreak/>
        <mc:AlternateContent>
          <mc:Choice Requires="wps">
            <w:drawing>
              <wp:anchor distT="0" distB="0" distL="114300" distR="114300" simplePos="0" relativeHeight="251666432" behindDoc="0" locked="0" layoutInCell="1" allowOverlap="1" wp14:anchorId="3B0EB6B1" wp14:editId="332D713F">
                <wp:simplePos x="0" y="0"/>
                <wp:positionH relativeFrom="page">
                  <wp:posOffset>4050665</wp:posOffset>
                </wp:positionH>
                <wp:positionV relativeFrom="page">
                  <wp:posOffset>6732905</wp:posOffset>
                </wp:positionV>
                <wp:extent cx="3212465" cy="3443605"/>
                <wp:effectExtent l="2540" t="0" r="4445" b="0"/>
                <wp:wrapNone/>
                <wp:docPr id="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3443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EB6B1" id="Text Box 167" o:spid="_x0000_s1047" type="#_x0000_t202" style="position:absolute;margin-left:318.95pt;margin-top:530.15pt;width:252.95pt;height:271.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" filled="f" stroked="f">
                <v:textbox style="mso-next-textbox:#Text Box 50" inset="0,0,0,0">
                  <w:txbxContent/>
                </v:textbox>
                <w10:wrap anchorx="page" anchory="page"/>
              </v:shape>
            </w:pict>
          </mc:Fallback>
        </mc:AlternateContent>
      </w:r>
      <w:r w:rsidR="005A11BC">
        <w:rPr>
          <w:noProof/>
        </w:rPr>
        <mc:AlternateContent>
          <mc:Choice Requires="wps">
            <w:drawing>
              <wp:anchor distT="0" distB="0" distL="114300" distR="114300" simplePos="0" relativeHeight="251624448" behindDoc="0" locked="0" layoutInCell="1" allowOverlap="1" wp14:anchorId="3E838509" wp14:editId="2F8F988A">
                <wp:simplePos x="0" y="0"/>
                <wp:positionH relativeFrom="page">
                  <wp:posOffset>448310</wp:posOffset>
                </wp:positionH>
                <wp:positionV relativeFrom="page">
                  <wp:posOffset>6851650</wp:posOffset>
                </wp:positionV>
                <wp:extent cx="3175000" cy="3324860"/>
                <wp:effectExtent l="635" t="3175" r="0" b="0"/>
                <wp:wrapNone/>
                <wp:docPr id="6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332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1">
                        <w:txbxContent>
                          <w:p w14:paraId="35AB66AA" w14:textId="77777777" w:rsidR="00D03934" w:rsidRDefault="00D03934">
                            <w:pPr>
                              <w:pStyle w:val="BodyText"/>
                            </w:pPr>
                            <w:r>
                              <w:t>Stel u hebt nog ruimte over voor één extra artikel in uw nieuwsbrief en een van uw specialisten schrijft dit artikel. Hoe kunt u bepalen hoe lang dit artikel moet zijn?</w:t>
                            </w:r>
                          </w:p>
                          <w:p w14:paraId="0B8E578F" w14:textId="77777777" w:rsidR="00D03934" w:rsidRDefault="00D03934">
                            <w:pPr>
                              <w:pStyle w:val="BodyText"/>
                            </w:pPr>
                            <w:r>
                              <w:rPr>
                                <w:lang w:bidi="nl-NL"/>
                              </w:rPr>
                              <w:t>Net als bij kranten kan de lengte van een artikel in een nieuwsbrief worden uitgedrukt in de hoeveelheid beschikbare “kolomruimte”. Aan de hand van de kolomruimte kan worden gemeten hoeveel tekst kan worden toegevoegd. Dit varieert van nieuwsbrief tot nieuwsbrief, afhankelijk van het lettertype dat u gebruikt, de lettergrootte, de kolombreedte en de hoeveelheid ruimte tussen de verschillende regels en tussen de verschillende alinea's. Door te berekenen hoeveel woorden in de beschikbare kolomruimte passen</w:t>
                            </w:r>
                            <w:r>
                              <w:t>, kunt u bepalen hoe lang het artikel mag zijn. Laten we dit scenario nu maar eens stap voor stap gaan bekijken.</w:t>
                            </w:r>
                          </w:p>
                          <w:p w14:paraId="6EC1CD95" w14:textId="77777777" w:rsidR="00D03934" w:rsidRDefault="00D03934" w:rsidP="00AD27D4">
                            <w:pPr>
                              <w:pStyle w:val="Hoofdtekst-genummerd"/>
                              <w:tabs>
                                <w:tab w:val="clear" w:pos="720"/>
                              </w:tabs>
                            </w:pPr>
                            <w:r>
                              <w:t>Vul ten minste 25 cm kolomruimte met de tekst van een artikel, druk de pagina vervolgens af en gebruik een meetlat om te bepalen hoeveel plaats uw tekst inneemt.</w:t>
                            </w:r>
                          </w:p>
                          <w:p w14:paraId="1BF8B5A8" w14:textId="77777777" w:rsidR="00D03934" w:rsidRDefault="00D03934" w:rsidP="00AD27D4">
                            <w:pPr>
                              <w:pStyle w:val="Hoofdtekst-genummerd"/>
                              <w:tabs>
                                <w:tab w:val="clear" w:pos="720"/>
                              </w:tabs>
                            </w:pPr>
                            <w:r>
                              <w:t>Tel het aantal woorden in de tekst.</w:t>
                            </w:r>
                          </w:p>
                          <w:p w14:paraId="2F5DB07E" w14:textId="77777777" w:rsidR="00D03934" w:rsidRDefault="00D03934" w:rsidP="00AD27D4">
                            <w:pPr>
                              <w:pStyle w:val="Hoofdtekst-genummerd"/>
                              <w:tabs>
                                <w:tab w:val="clear" w:pos="720"/>
                              </w:tabs>
                            </w:pPr>
                            <w:r>
                              <w:t>Deel het aantal woorden in het artikel door het aantal centimeters dat de tekst in beslag neemt. Als uw tekst van 480 woorden bijvoorbeeld een kolomruimte van 30 centimeter in beslag neemt: 480 ÷ 30 = 16. Dat is uw magische getal voor het aantal woorden per centimeter kolomruimte in uw nieuwsbrief. Maar u bent er nog niet helemaal.</w:t>
                            </w:r>
                          </w:p>
                          <w:p w14:paraId="3848B009" w14:textId="77777777" w:rsidR="00D03934" w:rsidRDefault="00D03934" w:rsidP="00AD27D4">
                            <w:pPr>
                              <w:pStyle w:val="Hoofdtekst-genummerd"/>
                              <w:tabs>
                                <w:tab w:val="clear" w:pos="720"/>
                              </w:tabs>
                            </w:pPr>
                            <w:r>
                              <w:t>Meet hoeveel centimeters kolomruimte beschikbaar is voor het artikel. Laten we zeggen dat dit 20 centimeter is.</w:t>
                            </w:r>
                          </w:p>
                          <w:p w14:paraId="57961013" w14:textId="77777777" w:rsidR="00D03934" w:rsidRDefault="00D03934" w:rsidP="00AD27D4">
                            <w:pPr>
                              <w:pStyle w:val="Hoofdtekst-genummerd"/>
                              <w:tabs>
                                <w:tab w:val="clear" w:pos="720"/>
                              </w:tabs>
                            </w:pPr>
                            <w:r>
                              <w:t>Vermenigvuldig uw magische getal met het aantal beschikbare centimeters kolomruimte voor het artikel. In dit geval zou dat 16 x 20 = 320 zijn. Dit is de maximale lengte die het artikel mag hebben.</w:t>
                            </w:r>
                          </w:p>
                          <w:p w14:paraId="32F39BB2" w14:textId="77777777" w:rsidR="00C45C0F" w:rsidRPr="00C45C0F" w:rsidRDefault="00D03934" w:rsidP="00C45C0F">
                            <w:pPr>
                              <w:pStyle w:val="BodyText-Numbered"/>
                              <w:numPr>
                                <w:ilvl w:val="0"/>
                                <w:numId w:val="1"/>
                              </w:numPr>
                              <w:tabs>
                                <w:tab w:val="clear" w:pos="720"/>
                              </w:tabs>
                              <w:ind w:left="360"/>
                              <w:rPr>
                                <w:lang w:val="nl-NL"/>
                              </w:rPr>
                            </w:pPr>
                            <w:r w:rsidRPr="00361799">
                              <w:rPr>
                                <w:lang w:val="nl-NL"/>
                              </w:rPr>
                              <w:t xml:space="preserve">U kunt uzelf wat speelruimte bezorgen door de schrijver te vragen een artikel te produceren dat tussen 250 en 260 woorden lang is. </w:t>
                            </w:r>
                            <w:r w:rsidRPr="00C45C0F">
                              <w:rPr>
                                <w:lang w:val="nl-NL"/>
                              </w:rPr>
                              <w:t>Nadat u het artikel hebt ontvangen en geredigeerd, kunt u hier en daar woorden toevoegen of verwijderen om het artikel de juiste lengte te geven.</w:t>
                            </w:r>
                            <w:r w:rsidR="00C45C0F" w:rsidRPr="00C45C0F">
                              <w:rPr>
                                <w:lang w:val="nl-NL"/>
                              </w:rPr>
                              <w:t xml:space="preserve"> </w:t>
                            </w:r>
                          </w:p>
                          <w:p w14:paraId="46A8B9A1" w14:textId="77777777" w:rsidR="00C45C0F" w:rsidRPr="00C45C0F" w:rsidRDefault="00D03934" w:rsidP="00C45C0F">
                            <w:pPr>
                              <w:pStyle w:val="BodyText-ExtraSpace"/>
                              <w:rPr>
                                <w:lang w:val="nl-NL"/>
                              </w:rPr>
                            </w:pPr>
                            <w:r w:rsidRPr="00C45C0F">
                              <w:rPr>
                                <w:lang w:val="nl-NL"/>
                              </w:rPr>
                              <w:t>Als u dit een tijdje doet, raakt u gewend aan deze aanpak en wordt u al snel een kei in het schrijven en redigeren van artikelen die niet alleen uw lezers aanspreken, maar ook nog precies de juiste lengte hebben.</w:t>
                            </w:r>
                            <w:r w:rsidR="00C45C0F" w:rsidRPr="00C45C0F">
                              <w:rPr>
                                <w:lang w:val="nl-NL"/>
                              </w:rPr>
                              <w:t xml:space="preserve"> </w:t>
                            </w:r>
                          </w:p>
                          <w:p w14:paraId="51E637A5" w14:textId="77777777" w:rsidR="00D03934" w:rsidRDefault="00D03934" w:rsidP="00C45C0F">
                            <w:pPr>
                              <w:pStyle w:val="Hoofdtekst-genumme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38509" id="Text Box 42" o:spid="_x0000_s1048" type="#_x0000_t202" style="position:absolute;margin-left:35.3pt;margin-top:539.5pt;width:250pt;height:261.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" filled="f" stroked="f">
                <v:textbox style="mso-next-textbox:#Text Box 167" inset="0,0,0,0">
                  <w:txbxContent>
                    <w:p w14:paraId="35AB66AA" w14:textId="77777777" w:rsidR="00D03934" w:rsidRDefault="00D03934">
                      <w:pPr>
                        <w:pStyle w:val="BodyText"/>
                      </w:pPr>
                      <w:r>
                        <w:t>Stel u hebt nog ruimte over voor één extra artikel in uw nieuwsbrief en een van uw specialisten schrijft dit artikel. Hoe kunt u bepalen hoe lang dit artikel moet zijn?</w:t>
                      </w:r>
                    </w:p>
                    <w:p w14:paraId="0B8E578F" w14:textId="77777777" w:rsidR="00D03934" w:rsidRDefault="00D03934">
                      <w:pPr>
                        <w:pStyle w:val="BodyText"/>
                      </w:pPr>
                      <w:r>
                        <w:rPr>
                          <w:lang w:bidi="nl-NL"/>
                        </w:rPr>
                        <w:t>Net als bij kranten kan de lengte van een artikel in een nieuwsbrief worden uitgedrukt in de hoeveelheid beschikbare “kolomruimte”. Aan de hand van de kolomruimte kan worden gemeten hoeveel tekst kan worden toegevoegd. Dit varieert van nieuwsbrief tot nieuwsbrief, afhankelijk van het lettertype dat u gebruikt, de lettergrootte, de kolombreedte en de hoeveelheid ruimte tussen de verschillende regels en tussen de verschillende alinea's. Door te berekenen hoeveel woorden in de beschikbare kolomruimte passen</w:t>
                      </w:r>
                      <w:r>
                        <w:t>, kunt u bepalen hoe lang het artikel mag zijn. Laten we dit scenario nu maar eens stap voor stap gaan bekijken.</w:t>
                      </w:r>
                    </w:p>
                    <w:p w14:paraId="6EC1CD95" w14:textId="77777777" w:rsidR="00D03934" w:rsidRDefault="00D03934" w:rsidP="00AD27D4">
                      <w:pPr>
                        <w:pStyle w:val="Hoofdtekst-genummerd"/>
                        <w:tabs>
                          <w:tab w:val="clear" w:pos="720"/>
                        </w:tabs>
                      </w:pPr>
                      <w:r>
                        <w:t>Vul ten minste 25 cm kolomruimte met de tekst van een artikel, druk de pagina vervolgens af en gebruik een meetlat om te bepalen hoeveel plaats uw tekst inneemt.</w:t>
                      </w:r>
                    </w:p>
                    <w:p w14:paraId="1BF8B5A8" w14:textId="77777777" w:rsidR="00D03934" w:rsidRDefault="00D03934" w:rsidP="00AD27D4">
                      <w:pPr>
                        <w:pStyle w:val="Hoofdtekst-genummerd"/>
                        <w:tabs>
                          <w:tab w:val="clear" w:pos="720"/>
                        </w:tabs>
                      </w:pPr>
                      <w:r>
                        <w:t>Tel het aantal woorden in de tekst.</w:t>
                      </w:r>
                    </w:p>
                    <w:p w14:paraId="2F5DB07E" w14:textId="77777777" w:rsidR="00D03934" w:rsidRDefault="00D03934" w:rsidP="00AD27D4">
                      <w:pPr>
                        <w:pStyle w:val="Hoofdtekst-genummerd"/>
                        <w:tabs>
                          <w:tab w:val="clear" w:pos="720"/>
                        </w:tabs>
                      </w:pPr>
                      <w:r>
                        <w:t>Deel het aantal woorden in het artikel door het aantal centimeters dat de tekst in beslag neemt. Als uw tekst van 480 woorden bijvoorbeeld een kolomruimte van 30 centimeter in beslag neemt: 480 ÷ 30 = 16. Dat is uw magische getal voor het aantal woorden per centimeter kolomruimte in uw nieuwsbrief. Maar u bent er nog niet helemaal.</w:t>
                      </w:r>
                    </w:p>
                    <w:p w14:paraId="3848B009" w14:textId="77777777" w:rsidR="00D03934" w:rsidRDefault="00D03934" w:rsidP="00AD27D4">
                      <w:pPr>
                        <w:pStyle w:val="Hoofdtekst-genummerd"/>
                        <w:tabs>
                          <w:tab w:val="clear" w:pos="720"/>
                        </w:tabs>
                      </w:pPr>
                      <w:r>
                        <w:t>Meet hoeveel centimeters kolomruimte beschikbaar is voor het artikel. Laten we zeggen dat dit 20 centimeter is.</w:t>
                      </w:r>
                    </w:p>
                    <w:p w14:paraId="57961013" w14:textId="77777777" w:rsidR="00D03934" w:rsidRDefault="00D03934" w:rsidP="00AD27D4">
                      <w:pPr>
                        <w:pStyle w:val="Hoofdtekst-genummerd"/>
                        <w:tabs>
                          <w:tab w:val="clear" w:pos="720"/>
                        </w:tabs>
                      </w:pPr>
                      <w:r>
                        <w:t>Vermenigvuldig uw magische getal met het aantal beschikbare centimeters kolomruimte voor het artikel. In dit geval zou dat 16 x 20 = 320 zijn. Dit is de maximale lengte die het artikel mag hebben.</w:t>
                      </w:r>
                    </w:p>
                    <w:p w14:paraId="32F39BB2" w14:textId="77777777" w:rsidR="00C45C0F" w:rsidRPr="00C45C0F" w:rsidRDefault="00D03934" w:rsidP="00C45C0F">
                      <w:pPr>
                        <w:pStyle w:val="BodyText-Numbered"/>
                        <w:numPr>
                          <w:ilvl w:val="0"/>
                          <w:numId w:val="1"/>
                        </w:numPr>
                        <w:tabs>
                          <w:tab w:val="clear" w:pos="720"/>
                        </w:tabs>
                        <w:ind w:left="360"/>
                        <w:rPr>
                          <w:lang w:val="nl-NL"/>
                        </w:rPr>
                      </w:pPr>
                      <w:r w:rsidRPr="00361799">
                        <w:rPr>
                          <w:lang w:val="nl-NL"/>
                        </w:rPr>
                        <w:t xml:space="preserve">U kunt uzelf wat speelruimte bezorgen door de schrijver te vragen een artikel te produceren dat tussen 250 en 260 woorden lang is. </w:t>
                      </w:r>
                      <w:r w:rsidRPr="00C45C0F">
                        <w:rPr>
                          <w:lang w:val="nl-NL"/>
                        </w:rPr>
                        <w:t>Nadat u het artikel hebt ontvangen en geredigeerd, kunt u hier en daar woorden toevoegen of verwijderen om het artikel de juiste lengte te geven.</w:t>
                      </w:r>
                      <w:r w:rsidR="00C45C0F" w:rsidRPr="00C45C0F">
                        <w:rPr>
                          <w:lang w:val="nl-NL"/>
                        </w:rPr>
                        <w:t xml:space="preserve"> </w:t>
                      </w:r>
                    </w:p>
                    <w:p w14:paraId="46A8B9A1" w14:textId="77777777" w:rsidR="00C45C0F" w:rsidRPr="00C45C0F" w:rsidRDefault="00D03934" w:rsidP="00C45C0F">
                      <w:pPr>
                        <w:pStyle w:val="BodyText-ExtraSpace"/>
                        <w:rPr>
                          <w:lang w:val="nl-NL"/>
                        </w:rPr>
                      </w:pPr>
                      <w:r w:rsidRPr="00C45C0F">
                        <w:rPr>
                          <w:lang w:val="nl-NL"/>
                        </w:rPr>
                        <w:t>Als u dit een tijdje doet, raakt u gewend aan deze aanpak en wordt u al snel een kei in het schrijven en redigeren van artikelen die niet alleen uw lezers aanspreken, maar ook nog precies de juiste lengte hebben.</w:t>
                      </w:r>
                      <w:r w:rsidR="00C45C0F" w:rsidRPr="00C45C0F">
                        <w:rPr>
                          <w:lang w:val="nl-NL"/>
                        </w:rPr>
                        <w:t xml:space="preserve"> </w:t>
                      </w:r>
                    </w:p>
                    <w:p w14:paraId="51E637A5" w14:textId="77777777" w:rsidR="00D03934" w:rsidRDefault="00D03934" w:rsidP="00C45C0F">
                      <w:pPr>
                        <w:pStyle w:val="Hoofdtekst-genummerd"/>
                      </w:pPr>
                    </w:p>
                  </w:txbxContent>
                </v:textbox>
                <w10:wrap anchorx="page" anchory="page"/>
              </v:shape>
            </w:pict>
          </mc:Fallback>
        </mc:AlternateContent>
      </w:r>
      <w:r w:rsidR="005A11BC">
        <w:rPr>
          <w:noProof/>
        </w:rPr>
        <mc:AlternateContent>
          <mc:Choice Requires="wps">
            <w:drawing>
              <wp:anchor distT="0" distB="0" distL="114300" distR="114300" simplePos="0" relativeHeight="251707392" behindDoc="0" locked="0" layoutInCell="1" allowOverlap="1" wp14:anchorId="569370DA" wp14:editId="284368FC">
                <wp:simplePos x="0" y="0"/>
                <wp:positionH relativeFrom="page">
                  <wp:posOffset>448310</wp:posOffset>
                </wp:positionH>
                <wp:positionV relativeFrom="page">
                  <wp:posOffset>6495415</wp:posOffset>
                </wp:positionV>
                <wp:extent cx="1943100" cy="187960"/>
                <wp:effectExtent l="635" t="0" r="0" b="3175"/>
                <wp:wrapNone/>
                <wp:docPr id="65"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4A3B0" w14:textId="77777777" w:rsidR="00D03934" w:rsidRDefault="00D03934">
                            <w:pPr>
                              <w:pStyle w:val="Naamregel"/>
                            </w:pPr>
                            <w:r>
                              <w:t>Door Naam auteur</w:t>
                            </w:r>
                          </w:p>
                          <w:p w14:paraId="24F88EC0" w14:textId="77777777" w:rsidR="00D03934" w:rsidRDefault="00D03934"/>
                          <w:p w14:paraId="6E89203B" w14:textId="77777777" w:rsidR="00D03934" w:rsidRDefault="00D03934">
                            <w:pPr>
                              <w:pStyle w:val="BodyText"/>
                            </w:pPr>
                          </w:p>
                          <w:p w14:paraId="1DA67863" w14:textId="77777777" w:rsidR="00D03934" w:rsidRDefault="00D0393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69370DA" id="Text Box 298" o:spid="_x0000_s1063" type="#_x0000_t202" style="position:absolute;margin-left:35.3pt;margin-top:511.45pt;width:153pt;height:14.8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" filled="f" stroked="f">
                <v:textbox inset="0,0,0,0">
                  <w:txbxContent>
                    <w:p w14:paraId="58B4A3B0" w14:textId="77777777" w:rsidR="00D03934" w:rsidRDefault="00D03934">
                      <w:pPr>
                        <w:pStyle w:val="Naamregel"/>
                      </w:pPr>
                      <w:r>
                        <w:t>Door Naam auteur</w:t>
                      </w:r>
                    </w:p>
                    <w:p w14:paraId="24F88EC0" w14:textId="77777777" w:rsidR="00D03934" w:rsidRDefault="00D03934"/>
                    <w:p w14:paraId="6E89203B" w14:textId="77777777" w:rsidR="00D03934" w:rsidRDefault="00D03934">
                      <w:pPr>
                        <w:pStyle w:val="Plattetekst"/>
                      </w:pPr>
                    </w:p>
                    <w:p w14:paraId="1DA67863" w14:textId="77777777"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23424" behindDoc="0" locked="0" layoutInCell="1" allowOverlap="1" wp14:anchorId="715D3914" wp14:editId="7B73E261">
                <wp:simplePos x="0" y="0"/>
                <wp:positionH relativeFrom="page">
                  <wp:posOffset>430530</wp:posOffset>
                </wp:positionH>
                <wp:positionV relativeFrom="page">
                  <wp:posOffset>6139180</wp:posOffset>
                </wp:positionV>
                <wp:extent cx="6591300" cy="445770"/>
                <wp:effectExtent l="1905" t="0" r="0" b="0"/>
                <wp:wrapNone/>
                <wp:docPr id="6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BD5A2" w14:textId="77777777" w:rsidR="00D03934" w:rsidRDefault="00D03934">
                            <w:pPr>
                              <w:pStyle w:val="Heading1"/>
                            </w:pPr>
                            <w:r>
                              <w:t>Een artikel inpassen in een beperkte ruimte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15D3914" id="Text Box 41" o:spid="_x0000_s1064" type="#_x0000_t202" style="position:absolute;margin-left:33.9pt;margin-top:483.4pt;width:519pt;height:35.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" filled="f" stroked="f">
                <v:textbox inset="0,0,0,0">
                  <w:txbxContent>
                    <w:p w14:paraId="443BD5A2" w14:textId="77777777" w:rsidR="00D03934" w:rsidRDefault="00D03934">
                      <w:pPr>
                        <w:pStyle w:val="Kop1"/>
                      </w:pPr>
                      <w:r>
                        <w:t>Een artikel inpassen in een beperkte ruimte</w:t>
                      </w:r>
                    </w:p>
                  </w:txbxContent>
                </v:textbox>
                <w10:wrap anchorx="page" anchory="page"/>
              </v:shape>
            </w:pict>
          </mc:Fallback>
        </mc:AlternateContent>
      </w:r>
      <w:r w:rsidR="005A11BC">
        <w:rPr>
          <w:noProof/>
        </w:rPr>
        <mc:AlternateContent>
          <mc:Choice Requires="wps">
            <w:drawing>
              <wp:anchor distT="0" distB="0" distL="114300" distR="114300" simplePos="0" relativeHeight="251697152" behindDoc="0" locked="0" layoutInCell="1" allowOverlap="1" wp14:anchorId="2063A4F6" wp14:editId="2ADADDF7">
                <wp:simplePos x="0" y="0"/>
                <wp:positionH relativeFrom="page">
                  <wp:posOffset>4048125</wp:posOffset>
                </wp:positionH>
                <wp:positionV relativeFrom="page">
                  <wp:posOffset>5782945</wp:posOffset>
                </wp:positionV>
                <wp:extent cx="3200400" cy="194945"/>
                <wp:effectExtent l="0" t="1270" r="0" b="3810"/>
                <wp:wrapNone/>
                <wp:docPr id="63"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349AB" w14:textId="77777777" w:rsidR="00D03934" w:rsidRDefault="00D03934">
                            <w:pPr>
                              <w:pStyle w:val="Ganaar"/>
                            </w:pPr>
                            <w:r>
                              <w:t xml:space="preserve">Zie </w:t>
                            </w:r>
                            <w:r>
                              <w:rPr>
                                <w:i/>
                                <w:iCs/>
                              </w:rPr>
                              <w:t>Iedereen</w:t>
                            </w:r>
                            <w:r>
                              <w:t xml:space="preserve"> op pagina 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63A4F6" id="Text Box 274" o:spid="_x0000_s1065" type="#_x0000_t202" style="position:absolute;margin-left:318.75pt;margin-top:455.35pt;width:252pt;height:15.3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" filled="f" stroked="f">
                <v:textbox style="mso-fit-shape-to-text:t" inset="0,0,0,0">
                  <w:txbxContent>
                    <w:p w14:paraId="22D349AB" w14:textId="77777777" w:rsidR="00D03934" w:rsidRDefault="00D03934">
                      <w:pPr>
                        <w:pStyle w:val="Ganaar"/>
                      </w:pPr>
                      <w:r>
                        <w:t xml:space="preserve">Zie </w:t>
                      </w:r>
                      <w:r>
                        <w:rPr>
                          <w:i/>
                          <w:iCs/>
                        </w:rPr>
                        <w:t>Iedereen</w:t>
                      </w:r>
                      <w:r>
                        <w:t xml:space="preserve"> op pagina 4</w:t>
                      </w:r>
                    </w:p>
                  </w:txbxContent>
                </v:textbox>
                <w10:wrap anchorx="page" anchory="page"/>
              </v:shape>
            </w:pict>
          </mc:Fallback>
        </mc:AlternateContent>
      </w:r>
      <w:r w:rsidR="005A11BC">
        <w:rPr>
          <w:noProof/>
        </w:rPr>
        <mc:AlternateContent>
          <mc:Choice Requires="wps">
            <w:drawing>
              <wp:anchor distT="0" distB="0" distL="114300" distR="114300" simplePos="0" relativeHeight="251622400" behindDoc="0" locked="0" layoutInCell="1" allowOverlap="1" wp14:anchorId="29BC2C0A" wp14:editId="029CD956">
                <wp:simplePos x="0" y="0"/>
                <wp:positionH relativeFrom="page">
                  <wp:posOffset>448310</wp:posOffset>
                </wp:positionH>
                <wp:positionV relativeFrom="page">
                  <wp:posOffset>1645920</wp:posOffset>
                </wp:positionV>
                <wp:extent cx="3314700" cy="4018280"/>
                <wp:effectExtent l="635" t="0" r="0" b="3175"/>
                <wp:wrapNone/>
                <wp:docPr id="6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1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5">
                        <w:txbxContent>
                          <w:p w14:paraId="752DEB9D" w14:textId="77777777" w:rsidR="00D03934" w:rsidRDefault="00D03934">
                            <w:pPr>
                              <w:pStyle w:val="BodyText"/>
                            </w:pPr>
                            <w:r>
                              <w:t>Wie leest uw nieuwsbrieven en wat zijn hun verantwoordelijkheden? Met welke onderdelen van uw bedrijfstak houden zij zich bezig? Kunt u uw veronderstellingen staven met bewijzen? Het is van groot belang dat u de antwoorden op deze vragen weet, want alleen dan kunt u de inhoud bieden die lezers zal aantrekken.</w:t>
                            </w:r>
                          </w:p>
                          <w:p w14:paraId="7DB4CC29" w14:textId="77777777" w:rsidR="00D03934" w:rsidRDefault="00D03934">
                            <w:pPr>
                              <w:pStyle w:val="BodyText"/>
                            </w:pPr>
                            <w:r>
                              <w:rPr>
                                <w:lang w:bidi="nl-NL"/>
                              </w:rPr>
                              <w:t xml:space="preserve">Niet iedereen in een bedrijf of bedrijfstak heeft belangstelling voor dezelfde dingen. Alleen als u uw lezers begrijpt en weet wat hen bezighoudt, kunt u ervoor zorgen dat ieder nummer van uw nieuwsbrief een verscheidenheid aan artikelen bevat waarmee u zoveel mogelijk verschillende mensen kunt aanspreken. Zo kan een nieuwsbrief over technologie in het onderwijs artikelen bevatten over de logistieke kennis waarover bestuurders moeten beschikken om technologie in te voeren op hun school, over hoe docenten technologie kunnen integreren in hun klaslokalen, over hoe ouders technologie thuis kunnen </w:t>
                            </w:r>
                            <w:r>
                              <w:t>introduceren en over hoe de leerlingen zelf technologie kunnen gebruiken als hulpmiddel bij de studie.</w:t>
                            </w:r>
                          </w:p>
                          <w:p w14:paraId="1C0930EA" w14:textId="77777777" w:rsidR="00D03934" w:rsidRDefault="00D03934">
                            <w:pPr>
                              <w:pStyle w:val="BodyText"/>
                            </w:pPr>
                            <w:r>
                              <w:rPr>
                                <w:lang w:bidi="nl-NL"/>
                              </w:rPr>
                              <w:t xml:space="preserve">Het gevaar is natuurlijk dat, als u probeert elk type gebruiker aan te spreken, uw nieuwsbrief te breed van opzet wordt. In ons voorbeeld zouden we geen artikelen willen opnemen over het ontwikkelen van software voor de opleidingsmarkt. Als u artikelen schrijft voor een doelgroep die te ver afstaat van het hoofddoel van de nieuwsbrief of artikelen die te breed </w:t>
                            </w:r>
                            <w:r>
                              <w:t>van opzet zijn, kunnen lezers niet snel zien of de nieuwsbrief interessant voor hen is en verliezen zij de belangstelling.</w:t>
                            </w:r>
                          </w:p>
                          <w:p w14:paraId="27A649C4" w14:textId="77777777" w:rsidR="00D03934" w:rsidRDefault="00D03934">
                            <w:pPr>
                              <w:pStyle w:val="BodyText"/>
                            </w:pPr>
                            <w:r>
                              <w:t>Balans is dus de hoofdzaak. In elke nieuwsbrief moet u iets zien te bieden dat van interesse is voor alle belangrijke spelers in uw sector of bedrijfstak. Als u daarin slaagt, kunt u er zeker van zijn dat uw lezers terug blijven komen, nummer na nummer, op zoek naar dat relevante artikel waarvan zij weten dat het op hen ligt te wachten.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C2C0A" id="Text Box 40" o:spid="_x0000_s1052" type="#_x0000_t202" style="position:absolute;margin-left:35.3pt;margin-top:129.6pt;width:261pt;height:316.4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oHtgIAALQ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" filled="f" stroked="f">
                <v:textbox style="mso-next-textbox:#Text Box 163" inset="0,0,0,0">
                  <w:txbxContent>
                    <w:p w14:paraId="752DEB9D" w14:textId="77777777" w:rsidR="00D03934" w:rsidRDefault="00D03934">
                      <w:pPr>
                        <w:pStyle w:val="BodyText"/>
                      </w:pPr>
                      <w:r>
                        <w:t>Wie leest uw nieuwsbrieven en wat zijn hun verantwoordelijkheden? Met welke onderdelen van uw bedrijfstak houden zij zich bezig? Kunt u uw veronderstellingen staven met bewijzen? Het is van groot belang dat u de antwoorden op deze vragen weet, want alleen dan kunt u de inhoud bieden die lezers zal aantrekken.</w:t>
                      </w:r>
                    </w:p>
                    <w:p w14:paraId="7DB4CC29" w14:textId="77777777" w:rsidR="00D03934" w:rsidRDefault="00D03934">
                      <w:pPr>
                        <w:pStyle w:val="BodyText"/>
                      </w:pPr>
                      <w:r>
                        <w:rPr>
                          <w:lang w:bidi="nl-NL"/>
                        </w:rPr>
                        <w:t xml:space="preserve">Niet iedereen in een bedrijf of bedrijfstak heeft belangstelling voor dezelfde dingen. Alleen als u uw lezers begrijpt en weet wat hen bezighoudt, kunt u ervoor zorgen dat ieder nummer van uw nieuwsbrief een verscheidenheid aan artikelen bevat waarmee u zoveel mogelijk verschillende mensen kunt aanspreken. Zo kan een nieuwsbrief over technologie in het onderwijs artikelen bevatten over de logistieke kennis waarover bestuurders moeten beschikken om technologie in te voeren op hun school, over hoe docenten technologie kunnen integreren in hun klaslokalen, over hoe ouders technologie thuis kunnen </w:t>
                      </w:r>
                      <w:r>
                        <w:t>introduceren en over hoe de leerlingen zelf technologie kunnen gebruiken als hulpmiddel bij de studie.</w:t>
                      </w:r>
                    </w:p>
                    <w:p w14:paraId="1C0930EA" w14:textId="77777777" w:rsidR="00D03934" w:rsidRDefault="00D03934">
                      <w:pPr>
                        <w:pStyle w:val="BodyText"/>
                      </w:pPr>
                      <w:r>
                        <w:rPr>
                          <w:lang w:bidi="nl-NL"/>
                        </w:rPr>
                        <w:t xml:space="preserve">Het gevaar is natuurlijk dat, als u probeert elk type gebruiker aan te spreken, uw nieuwsbrief te breed van opzet wordt. In ons voorbeeld zouden we geen artikelen willen opnemen over het ontwikkelen van software voor de opleidingsmarkt. Als u artikelen schrijft voor een doelgroep die te ver afstaat van het hoofddoel van de nieuwsbrief of artikelen die te breed </w:t>
                      </w:r>
                      <w:r>
                        <w:t>van opzet zijn, kunnen lezers niet snel zien of de nieuwsbrief interessant voor hen is en verliezen zij de belangstelling.</w:t>
                      </w:r>
                    </w:p>
                    <w:p w14:paraId="27A649C4" w14:textId="77777777" w:rsidR="00D03934" w:rsidRDefault="00D03934">
                      <w:pPr>
                        <w:pStyle w:val="BodyText"/>
                      </w:pPr>
                      <w:r>
                        <w:t>Balans is dus de hoofdzaak. In elke nieuwsbrief moet u iets zien te bieden dat van interesse is voor alle belangrijke spelers in uw sector of bedrijfstak. Als u daarin slaagt, kunt u er zeker van zijn dat uw lezers terug blijven komen, nummer na nummer, op zoek naar dat relevante artikel waarvan zij weten dat het op hen ligt te wachten.</w:t>
                      </w:r>
                    </w:p>
                  </w:txbxContent>
                </v:textbox>
                <w10:wrap anchorx="page" anchory="page"/>
              </v:shape>
            </w:pict>
          </mc:Fallback>
        </mc:AlternateContent>
      </w:r>
      <w:r w:rsidR="005A11BC">
        <w:rPr>
          <w:noProof/>
        </w:rPr>
        <mc:AlternateContent>
          <mc:Choice Requires="wps">
            <w:drawing>
              <wp:anchor distT="0" distB="0" distL="114300" distR="114300" simplePos="0" relativeHeight="251664384" behindDoc="0" locked="0" layoutInCell="1" allowOverlap="1" wp14:anchorId="32F237BA" wp14:editId="7561B830">
                <wp:simplePos x="0" y="0"/>
                <wp:positionH relativeFrom="page">
                  <wp:posOffset>4050665</wp:posOffset>
                </wp:positionH>
                <wp:positionV relativeFrom="page">
                  <wp:posOffset>3168015</wp:posOffset>
                </wp:positionV>
                <wp:extent cx="3263265" cy="2733675"/>
                <wp:effectExtent l="2540" t="0" r="1270" b="3810"/>
                <wp:wrapNone/>
                <wp:docPr id="6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5"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237BA" id="Text Box 163" o:spid="_x0000_s1053" type="#_x0000_t202" style="position:absolute;margin-left:318.95pt;margin-top:249.45pt;width:256.95pt;height:215.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" filled="f" stroked="f">
                <v:textbox style="mso-next-textbox:#Text Box 179" inset="0,0,0,0">
                  <w:txbxContent/>
                </v:textbox>
                <w10:wrap anchorx="page" anchory="page"/>
              </v:shape>
            </w:pict>
          </mc:Fallback>
        </mc:AlternateContent>
      </w:r>
      <w:r w:rsidR="005A11BC">
        <w:rPr>
          <w:noProof/>
        </w:rPr>
        <mc:AlternateContent>
          <mc:Choice Requires="wps">
            <w:drawing>
              <wp:anchor distT="0" distB="0" distL="114300" distR="114300" simplePos="0" relativeHeight="251620352" behindDoc="0" locked="0" layoutInCell="1" allowOverlap="1" wp14:anchorId="5E48C748" wp14:editId="19E8440F">
                <wp:simplePos x="0" y="0"/>
                <wp:positionH relativeFrom="page">
                  <wp:posOffset>5366385</wp:posOffset>
                </wp:positionH>
                <wp:positionV relativeFrom="page">
                  <wp:posOffset>2220595</wp:posOffset>
                </wp:positionV>
                <wp:extent cx="1120140" cy="603250"/>
                <wp:effectExtent l="3810" t="1270" r="0" b="0"/>
                <wp:wrapNone/>
                <wp:docPr id="5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1F8BB" w14:textId="77777777" w:rsidR="00D03934" w:rsidRDefault="00D03934">
                            <w:pPr>
                              <w:pStyle w:val="Bijschrift1"/>
                            </w:pPr>
                            <w:r>
                              <w:t>Een bijschrift is een zin waarin een foto of afbeelding wordt beschreven.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E48C748" id="Text Box 38" o:spid="_x0000_s1069" type="#_x0000_t202" style="position:absolute;margin-left:422.55pt;margin-top:174.85pt;width:88.2pt;height:47.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" filled="f" stroked="f">
                <v:textbox inset="0,0,0,0">
                  <w:txbxContent>
                    <w:p w14:paraId="2611F8BB" w14:textId="77777777" w:rsidR="00D03934" w:rsidRDefault="00D03934">
                      <w:pPr>
                        <w:pStyle w:val="Bijschrift1"/>
                      </w:pPr>
                      <w:r>
                        <w:t>Een bijschrift is een zin waarin een foto of afbeelding wordt beschreven.</w:t>
                      </w:r>
                    </w:p>
                  </w:txbxContent>
                </v:textbox>
                <w10:wrap anchorx="page" anchory="page"/>
              </v:shape>
            </w:pict>
          </mc:Fallback>
        </mc:AlternateContent>
      </w:r>
      <w:r w:rsidR="005A11BC">
        <w:rPr>
          <w:noProof/>
        </w:rPr>
        <mc:AlternateContent>
          <mc:Choice Requires="wps">
            <w:drawing>
              <wp:anchor distT="0" distB="0" distL="114300" distR="114300" simplePos="0" relativeHeight="251621376" behindDoc="0" locked="0" layoutInCell="1" allowOverlap="1" wp14:anchorId="29120E78" wp14:editId="3DB71094">
                <wp:simplePos x="0" y="0"/>
                <wp:positionH relativeFrom="page">
                  <wp:posOffset>457835</wp:posOffset>
                </wp:positionH>
                <wp:positionV relativeFrom="page">
                  <wp:posOffset>1123315</wp:posOffset>
                </wp:positionV>
                <wp:extent cx="3251200" cy="388620"/>
                <wp:effectExtent l="635" t="0" r="0" b="2540"/>
                <wp:wrapNone/>
                <wp:docPr id="5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41439" w14:textId="77777777" w:rsidR="00D03934" w:rsidRDefault="00D03934">
                            <w:pPr>
                              <w:pStyle w:val="Heading1"/>
                            </w:pPr>
                            <w:r>
                              <w:t>Een artikel voor iedereen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9120E78" id="Text Box 39" o:spid="_x0000_s1070" type="#_x0000_t202" style="position:absolute;margin-left:36.05pt;margin-top:88.45pt;width:256pt;height:30.6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" filled="f" stroked="f">
                <v:textbox inset="0,0,0,0">
                  <w:txbxContent>
                    <w:p w14:paraId="35241439" w14:textId="77777777" w:rsidR="00D03934" w:rsidRDefault="00D03934">
                      <w:pPr>
                        <w:pStyle w:val="Kop1"/>
                      </w:pPr>
                      <w:r>
                        <w:t>Een artikel voor iedereen</w:t>
                      </w:r>
                    </w:p>
                  </w:txbxContent>
                </v:textbox>
                <w10:wrap anchorx="page" anchory="page"/>
              </v:shape>
            </w:pict>
          </mc:Fallback>
        </mc:AlternateContent>
      </w:r>
      <w:r w:rsidR="005A11BC">
        <w:rPr>
          <w:noProof/>
        </w:rPr>
        <mc:AlternateContent>
          <mc:Choice Requires="wps">
            <w:drawing>
              <wp:anchor distT="0" distB="0" distL="114300" distR="114300" simplePos="0" relativeHeight="251706368" behindDoc="0" locked="0" layoutInCell="1" allowOverlap="1" wp14:anchorId="34C1C7FE" wp14:editId="436F7911">
                <wp:simplePos x="0" y="0"/>
                <wp:positionH relativeFrom="page">
                  <wp:posOffset>448310</wp:posOffset>
                </wp:positionH>
                <wp:positionV relativeFrom="page">
                  <wp:posOffset>1408430</wp:posOffset>
                </wp:positionV>
                <wp:extent cx="1943100" cy="187960"/>
                <wp:effectExtent l="635" t="0" r="0" b="3810"/>
                <wp:wrapNone/>
                <wp:docPr id="5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54FD" w14:textId="77777777" w:rsidR="00D03934" w:rsidRDefault="00D03934">
                            <w:pPr>
                              <w:pStyle w:val="Naamregel"/>
                            </w:pPr>
                            <w:r>
                              <w:t>Door Naam auteur</w:t>
                            </w:r>
                          </w:p>
                          <w:p w14:paraId="3B9A6C3D" w14:textId="77777777" w:rsidR="00D03934" w:rsidRDefault="00D03934"/>
                          <w:p w14:paraId="2E374371" w14:textId="77777777" w:rsidR="00D03934" w:rsidRDefault="00D03934">
                            <w:pPr>
                              <w:pStyle w:val="Heading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4C1C7FE" id="Text Box 297" o:spid="_x0000_s1071" type="#_x0000_t202" style="position:absolute;margin-left:35.3pt;margin-top:110.9pt;width:153pt;height:14.8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" filled="f" stroked="f">
                <v:textbox inset="0,0,0,0">
                  <w:txbxContent>
                    <w:p w14:paraId="640554FD" w14:textId="77777777" w:rsidR="00D03934" w:rsidRDefault="00D03934">
                      <w:pPr>
                        <w:pStyle w:val="Naamregel"/>
                      </w:pPr>
                      <w:r>
                        <w:t>Door Naam auteur</w:t>
                      </w:r>
                    </w:p>
                    <w:p w14:paraId="3B9A6C3D" w14:textId="77777777" w:rsidR="00D03934" w:rsidRDefault="00D03934"/>
                    <w:p w14:paraId="2E374371" w14:textId="77777777" w:rsidR="00D03934" w:rsidRDefault="00D03934">
                      <w:pPr>
                        <w:pStyle w:val="Kop4"/>
                      </w:pPr>
                    </w:p>
                  </w:txbxContent>
                </v:textbox>
                <w10:wrap anchorx="page" anchory="page"/>
              </v:shape>
            </w:pict>
          </mc:Fallback>
        </mc:AlternateContent>
      </w:r>
      <w:r w:rsidR="005A11BC">
        <w:rPr>
          <w:noProof/>
        </w:rPr>
        <mc:AlternateContent>
          <mc:Choice Requires="wps">
            <w:drawing>
              <wp:anchor distT="0" distB="0" distL="114300" distR="114300" simplePos="0" relativeHeight="251645952" behindDoc="0" locked="0" layoutInCell="1" allowOverlap="1" wp14:anchorId="7F9EB3BD" wp14:editId="6C1335FC">
                <wp:simplePos x="0" y="0"/>
                <wp:positionH relativeFrom="page">
                  <wp:posOffset>432435</wp:posOffset>
                </wp:positionH>
                <wp:positionV relativeFrom="page">
                  <wp:posOffset>459105</wp:posOffset>
                </wp:positionV>
                <wp:extent cx="6858000" cy="365760"/>
                <wp:effectExtent l="3810" t="1905" r="0" b="3810"/>
                <wp:wrapNone/>
                <wp:docPr id="5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C2C2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4F4C0" id="Rectangle 126" o:spid="_x0000_s1026" style="position:absolute;margin-left:34.05pt;margin-top:36.15pt;width:540pt;height:28.8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" fillcolor="#c2c2ad" stroked="f">
                <w10:wrap anchorx="page" anchory="page"/>
              </v:rect>
            </w:pict>
          </mc:Fallback>
        </mc:AlternateContent>
      </w:r>
      <w:r w:rsidR="005A11BC">
        <w:rPr>
          <w:noProof/>
        </w:rPr>
        <mc:AlternateContent>
          <mc:Choice Requires="wps">
            <w:drawing>
              <wp:anchor distT="0" distB="0" distL="114300" distR="114300" simplePos="0" relativeHeight="251646976" behindDoc="0" locked="0" layoutInCell="1" allowOverlap="1" wp14:anchorId="06625CDD" wp14:editId="351B5603">
                <wp:simplePos x="0" y="0"/>
                <wp:positionH relativeFrom="page">
                  <wp:posOffset>5677535</wp:posOffset>
                </wp:positionH>
                <wp:positionV relativeFrom="page">
                  <wp:posOffset>535305</wp:posOffset>
                </wp:positionV>
                <wp:extent cx="1485900" cy="304800"/>
                <wp:effectExtent l="635" t="1905" r="0" b="0"/>
                <wp:wrapNone/>
                <wp:docPr id="5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0D064" w14:textId="77777777" w:rsidR="00D03934" w:rsidRDefault="00D03934">
                            <w:pPr>
                              <w:pStyle w:val="Rechterkoptekst"/>
                            </w:pPr>
                            <w:r>
                              <w:t>Pagina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6625CDD" id="Text Box 127" o:spid="_x0000_s1073" type="#_x0000_t202" style="position:absolute;margin-left:447.05pt;margin-top:42.15pt;width:117pt;height:2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" filled="f" stroked="f">
                <v:textbox inset="0,0,0,0">
                  <w:txbxContent>
                    <w:p w14:paraId="3E80D064" w14:textId="77777777" w:rsidR="00D03934" w:rsidRDefault="00D03934">
                      <w:pPr>
                        <w:pStyle w:val="Rechterkoptekst"/>
                      </w:pPr>
                      <w:r>
                        <w:t>Pagina 3</w:t>
                      </w:r>
                    </w:p>
                  </w:txbxContent>
                </v:textbox>
                <w10:wrap anchorx="page" anchory="page"/>
              </v:shape>
            </w:pict>
          </mc:Fallback>
        </mc:AlternateContent>
      </w:r>
      <w:r w:rsidR="005A11BC">
        <w:rPr>
          <w:noProof/>
        </w:rPr>
        <mc:AlternateContent>
          <mc:Choice Requires="wps">
            <w:drawing>
              <wp:anchor distT="0" distB="0" distL="114300" distR="114300" simplePos="0" relativeHeight="251648000" behindDoc="0" locked="0" layoutInCell="1" allowOverlap="1" wp14:anchorId="06913FDD" wp14:editId="6C544D63">
                <wp:simplePos x="0" y="0"/>
                <wp:positionH relativeFrom="page">
                  <wp:posOffset>731520</wp:posOffset>
                </wp:positionH>
                <wp:positionV relativeFrom="page">
                  <wp:posOffset>464185</wp:posOffset>
                </wp:positionV>
                <wp:extent cx="2463800" cy="287020"/>
                <wp:effectExtent l="0" t="0" r="0" b="1270"/>
                <wp:wrapNone/>
                <wp:docPr id="5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1152C" w14:textId="77777777" w:rsidR="00D03934" w:rsidRDefault="00D03934">
                            <w:pPr>
                              <w:pStyle w:val="Linkerkoptekst"/>
                            </w:pPr>
                            <w:r>
                              <w:t>Titel nieuwsbrief</w:t>
                            </w:r>
                          </w:p>
                          <w:p w14:paraId="2BA61AEB" w14:textId="77777777" w:rsidR="00D03934" w:rsidRDefault="00D03934">
                            <w:pPr>
                              <w:rPr>
                                <w:rFonts w:ascii="Lucida Sans Unicode" w:hAnsi="Lucida Sans Unicode" w:cs="Lucida Sans Unicode"/>
                                <w:color w:val="666633"/>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6913FDD" id="Text Box 128" o:spid="_x0000_s1074" type="#_x0000_t202" style="position:absolute;margin-left:57.6pt;margin-top:36.55pt;width:194pt;height:22.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" filled="f" stroked="f">
                <v:textbox inset="0,0,0,0">
                  <w:txbxContent>
                    <w:p w14:paraId="7251152C" w14:textId="77777777" w:rsidR="00D03934" w:rsidRDefault="00D03934">
                      <w:pPr>
                        <w:pStyle w:val="Linkerkoptekst"/>
                      </w:pPr>
                      <w:r>
                        <w:t>Titel nieuwsbrief</w:t>
                      </w:r>
                    </w:p>
                    <w:p w14:paraId="2BA61AEB" w14:textId="77777777" w:rsidR="00D03934" w:rsidRDefault="00D03934">
                      <w:pPr>
                        <w:rPr>
                          <w:rFonts w:ascii="Lucida Sans Unicode" w:hAnsi="Lucida Sans Unicode" w:cs="Lucida Sans Unicode"/>
                          <w:color w:val="666633"/>
                          <w:sz w:val="28"/>
                          <w:szCs w:val="20"/>
                        </w:rPr>
                      </w:pPr>
                    </w:p>
                  </w:txbxContent>
                </v:textbox>
                <w10:wrap anchorx="page" anchory="page"/>
              </v:shape>
            </w:pict>
          </mc:Fallback>
        </mc:AlternateContent>
      </w:r>
      <w:r w:rsidR="005A11BC">
        <w:rPr>
          <w:noProof/>
        </w:rPr>
        <mc:AlternateContent>
          <mc:Choice Requires="wps">
            <w:drawing>
              <wp:anchor distT="0" distB="0" distL="114300" distR="114300" simplePos="0" relativeHeight="251665408" behindDoc="0" locked="0" layoutInCell="1" allowOverlap="1" wp14:anchorId="0D4BAFE5" wp14:editId="3A61E3E5">
                <wp:simplePos x="0" y="0"/>
                <wp:positionH relativeFrom="page">
                  <wp:posOffset>546100</wp:posOffset>
                </wp:positionH>
                <wp:positionV relativeFrom="page">
                  <wp:posOffset>1244600</wp:posOffset>
                </wp:positionV>
                <wp:extent cx="91440" cy="91440"/>
                <wp:effectExtent l="3175" t="0" r="635" b="0"/>
                <wp:wrapNone/>
                <wp:docPr id="52"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3A79A"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D4BAFE5" id="Text Box 164" o:spid="_x0000_s1075" type="#_x0000_t202" style="position:absolute;margin-left:43pt;margin-top:98pt;width:7.2pt;height:7.2pt;z-index:25166540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" filled="f" stroked="f">
                <v:textbox inset="0,0,0,0">
                  <w:txbxContent>
                    <w:p w14:paraId="6743A79A"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67456" behindDoc="0" locked="0" layoutInCell="1" allowOverlap="1" wp14:anchorId="2BA796EB" wp14:editId="750B3CD6">
                <wp:simplePos x="0" y="0"/>
                <wp:positionH relativeFrom="page">
                  <wp:posOffset>548640</wp:posOffset>
                </wp:positionH>
                <wp:positionV relativeFrom="page">
                  <wp:posOffset>5727700</wp:posOffset>
                </wp:positionV>
                <wp:extent cx="91440" cy="91440"/>
                <wp:effectExtent l="0" t="3175" r="0" b="635"/>
                <wp:wrapNone/>
                <wp:docPr id="51"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3BE03"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BA796EB" id="Text Box 168" o:spid="_x0000_s1076" type="#_x0000_t202" style="position:absolute;margin-left:43.2pt;margin-top:451pt;width:7.2pt;height:7.2pt;z-index:25166745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" filled="f" stroked="f">
                <v:textbox inset="0,0,0,0">
                  <w:txbxContent>
                    <w:p w14:paraId="6F83BE03"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70528" behindDoc="0" locked="0" layoutInCell="1" allowOverlap="1" wp14:anchorId="57558E16" wp14:editId="5E41347F">
                <wp:simplePos x="0" y="0"/>
                <wp:positionH relativeFrom="page">
                  <wp:posOffset>3879215</wp:posOffset>
                </wp:positionH>
                <wp:positionV relativeFrom="page">
                  <wp:posOffset>4951730</wp:posOffset>
                </wp:positionV>
                <wp:extent cx="3390900" cy="2137410"/>
                <wp:effectExtent l="2540" t="0" r="0" b="0"/>
                <wp:wrapNone/>
                <wp:docPr id="50"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13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1" seq="3"/>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7558E16" id="Text Box 175" o:spid="_x0000_s1077" type="#_x0000_t202" style="position:absolute;margin-left:305.45pt;margin-top:389.9pt;width:267pt;height:168.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28544" behindDoc="0" locked="0" layoutInCell="1" allowOverlap="1" wp14:anchorId="0838BE3C" wp14:editId="4DBEAC18">
                <wp:simplePos x="0" y="0"/>
                <wp:positionH relativeFrom="page">
                  <wp:posOffset>549275</wp:posOffset>
                </wp:positionH>
                <wp:positionV relativeFrom="page">
                  <wp:posOffset>4951730</wp:posOffset>
                </wp:positionV>
                <wp:extent cx="3073400" cy="2256155"/>
                <wp:effectExtent l="0" t="0" r="0" b="2540"/>
                <wp:wrapNone/>
                <wp:docPr id="4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256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1"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838BE3C" id="Text Box 50" o:spid="_x0000_s1078" type="#_x0000_t202" style="position:absolute;margin-left:43.25pt;margin-top:389.9pt;width:242pt;height:177.6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" filled="f" stroked="f">
                <v:textbox style="mso-next-textbox:#Text Box 175" inset="0,0,0,0">
                  <w:txbxContent/>
                </v:textbox>
                <w10:wrap anchorx="page" anchory="page"/>
              </v:shape>
            </w:pict>
          </mc:Fallback>
        </mc:AlternateContent>
      </w:r>
      <w:r w:rsidR="005A11BC">
        <w:rPr>
          <w:noProof/>
        </w:rPr>
        <mc:AlternateContent>
          <mc:Choice Requires="wps">
            <w:drawing>
              <wp:anchor distT="0" distB="0" distL="114300" distR="114300" simplePos="0" relativeHeight="251672576" behindDoc="0" locked="0" layoutInCell="1" allowOverlap="1" wp14:anchorId="03E6A7EB" wp14:editId="1979913F">
                <wp:simplePos x="0" y="0"/>
                <wp:positionH relativeFrom="page">
                  <wp:posOffset>3896995</wp:posOffset>
                </wp:positionH>
                <wp:positionV relativeFrom="page">
                  <wp:posOffset>8276590</wp:posOffset>
                </wp:positionV>
                <wp:extent cx="3302000" cy="2801620"/>
                <wp:effectExtent l="1270" t="0" r="1905" b="0"/>
                <wp:wrapNone/>
                <wp:docPr id="48"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280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5"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3E6A7EB" id="Text Box 179" o:spid="_x0000_s1079" type="#_x0000_t202" style="position:absolute;margin-left:306.85pt;margin-top:651.7pt;width:260pt;height:220.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96128" behindDoc="0" locked="0" layoutInCell="1" allowOverlap="1" wp14:anchorId="42C4849D" wp14:editId="65433FDE">
                <wp:simplePos x="0" y="0"/>
                <wp:positionH relativeFrom="page">
                  <wp:posOffset>3916680</wp:posOffset>
                </wp:positionH>
                <wp:positionV relativeFrom="page">
                  <wp:posOffset>7844155</wp:posOffset>
                </wp:positionV>
                <wp:extent cx="2451100" cy="194945"/>
                <wp:effectExtent l="1905" t="0" r="4445" b="0"/>
                <wp:wrapNone/>
                <wp:docPr id="47"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CA283" w14:textId="77777777" w:rsidR="00D03934" w:rsidRDefault="00D03934" w:rsidP="00EE2186">
                            <w:pPr>
                              <w:pStyle w:val="Gaanvanaf"/>
                              <w:ind w:left="720" w:hanging="720"/>
                            </w:pPr>
                            <w:r>
                              <w:t xml:space="preserve">Vervolg van </w:t>
                            </w:r>
                            <w:r>
                              <w:rPr>
                                <w:i/>
                                <w:iCs/>
                              </w:rPr>
                              <w:t>Iedereen</w:t>
                            </w:r>
                            <w:r>
                              <w:t xml:space="preserve"> op pagina 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C4849D" id="Text Box 273" o:spid="_x0000_s1064" type="#_x0000_t202" style="position:absolute;margin-left:308.4pt;margin-top:617.65pt;width:193pt;height:15.3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drsQIAALQ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" filled="f" stroked="f">
                <v:textbox style="mso-fit-shape-to-text:t" inset="0,0,0,0">
                  <w:txbxContent>
                    <w:p w14:paraId="7F1CA283" w14:textId="77777777" w:rsidR="00D03934" w:rsidRDefault="00D03934" w:rsidP="00EE2186">
                      <w:pPr>
                        <w:pStyle w:val="Gaanvanaf"/>
                        <w:ind w:left="720" w:hanging="720"/>
                      </w:pPr>
                      <w:r>
                        <w:t xml:space="preserve">Vervolg van </w:t>
                      </w:r>
                      <w:r>
                        <w:rPr>
                          <w:i/>
                          <w:iCs/>
                        </w:rPr>
                        <w:t>Iedereen</w:t>
                      </w:r>
                      <w:r>
                        <w:t xml:space="preserve"> op pagina 3</w:t>
                      </w:r>
                    </w:p>
                  </w:txbxContent>
                </v:textbox>
                <w10:wrap anchorx="page" anchory="page"/>
              </v:shape>
            </w:pict>
          </mc:Fallback>
        </mc:AlternateContent>
      </w:r>
      <w:r w:rsidR="005A11BC">
        <w:rPr>
          <w:noProof/>
        </w:rPr>
        <mc:AlternateContent>
          <mc:Choice Requires="wps">
            <w:drawing>
              <wp:anchor distT="0" distB="0" distL="114300" distR="114300" simplePos="0" relativeHeight="251630592" behindDoc="0" locked="0" layoutInCell="1" allowOverlap="1" wp14:anchorId="08205541" wp14:editId="039D475B">
                <wp:simplePos x="0" y="0"/>
                <wp:positionH relativeFrom="page">
                  <wp:posOffset>992505</wp:posOffset>
                </wp:positionH>
                <wp:positionV relativeFrom="page">
                  <wp:posOffset>8265795</wp:posOffset>
                </wp:positionV>
                <wp:extent cx="2194560" cy="1198245"/>
                <wp:effectExtent l="1905" t="0" r="3810" b="3810"/>
                <wp:wrapNone/>
                <wp:docPr id="4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198245"/>
                        </a:xfrm>
                        <a:prstGeom prst="rect">
                          <a:avLst/>
                        </a:prstGeom>
                        <a:solidFill>
                          <a:srgbClr val="E6E6D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0AC41" w14:textId="77777777" w:rsidR="00D03934" w:rsidRDefault="00D03934">
                            <w:pPr>
                              <w:pStyle w:val="Blikvangercitaat"/>
                            </w:pPr>
                            <w:r>
                              <w:t>“Trek de aandacht van de lezer door hier een interessante zin of een citaat uit het verhaal weer te geven.”</w:t>
                            </w:r>
                          </w:p>
                        </w:txbxContent>
                      </wps:txbx>
                      <wps:bodyPr rot="0" vert="horz" wrap="square" lIns="9144" tIns="9144" rIns="9144" bIns="18288"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8205541" id="Text Box 58" o:spid="_x0000_s1081" type="#_x0000_t202" style="position:absolute;margin-left:78.15pt;margin-top:650.85pt;width:172.8pt;height:94.3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" fillcolor="#e6e6de" stroked="f">
                <v:textbox style="mso-fit-shape-to-text:t" inset=".72pt,.72pt,.72pt,1.44pt">
                  <w:txbxContent>
                    <w:p w14:paraId="1A40AC41" w14:textId="77777777" w:rsidR="00D03934" w:rsidRDefault="00D03934">
                      <w:pPr>
                        <w:pStyle w:val="Blikvangercitaat"/>
                      </w:pPr>
                      <w:r>
                        <w:t>“Trek de aandacht van de lezer door hier een interessante zin of een citaat uit het verhaal weer te geven.”</w:t>
                      </w:r>
                    </w:p>
                  </w:txbxContent>
                </v:textbox>
                <w10:wrap anchorx="page" anchory="page"/>
              </v:shape>
            </w:pict>
          </mc:Fallback>
        </mc:AlternateContent>
      </w:r>
      <w:r w:rsidR="005A11BC">
        <w:rPr>
          <w:noProof/>
        </w:rPr>
        <mc:AlternateContent>
          <mc:Choice Requires="wps">
            <w:drawing>
              <wp:anchor distT="0" distB="0" distL="114300" distR="114300" simplePos="0" relativeHeight="251695104" behindDoc="0" locked="0" layoutInCell="1" allowOverlap="1" wp14:anchorId="5B734666" wp14:editId="3E227D2E">
                <wp:simplePos x="0" y="0"/>
                <wp:positionH relativeFrom="page">
                  <wp:posOffset>549275</wp:posOffset>
                </wp:positionH>
                <wp:positionV relativeFrom="page">
                  <wp:posOffset>4561205</wp:posOffset>
                </wp:positionV>
                <wp:extent cx="3087370" cy="271780"/>
                <wp:effectExtent l="0" t="0" r="1905" b="0"/>
                <wp:wrapNone/>
                <wp:docPr id="45"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A50AA" w14:textId="77777777" w:rsidR="00D03934" w:rsidRDefault="00D03934">
                            <w:pPr>
                              <w:pStyle w:val="Gaanvanaf"/>
                            </w:pPr>
                            <w:r>
                              <w:t xml:space="preserve">Vervolg van </w:t>
                            </w:r>
                            <w:r>
                              <w:rPr>
                                <w:i/>
                                <w:iCs/>
                              </w:rPr>
                              <w:t>Ruimtebeperkingen</w:t>
                            </w:r>
                            <w:r>
                              <w:t xml:space="preserve"> op pagina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34666" id="Text Box 272" o:spid="_x0000_s1066" type="#_x0000_t202" style="position:absolute;margin-left:43.25pt;margin-top:359.15pt;width:243.1pt;height:21.4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" filled="f" stroked="f">
                <v:textbox inset="0,0,0,0">
                  <w:txbxContent>
                    <w:p w14:paraId="7A9A50AA" w14:textId="77777777" w:rsidR="00D03934" w:rsidRDefault="00D03934">
                      <w:pPr>
                        <w:pStyle w:val="Gaanvanaf"/>
                      </w:pPr>
                      <w:r>
                        <w:t xml:space="preserve">Vervolg van </w:t>
                      </w:r>
                      <w:r>
                        <w:rPr>
                          <w:i/>
                          <w:iCs/>
                        </w:rPr>
                        <w:t>Ruimtebeperkingen</w:t>
                      </w:r>
                      <w:r>
                        <w:t xml:space="preserve"> op pagina 3</w:t>
                      </w:r>
                    </w:p>
                  </w:txbxContent>
                </v:textbox>
                <w10:wrap anchorx="page" anchory="page"/>
              </v:shape>
            </w:pict>
          </mc:Fallback>
        </mc:AlternateContent>
      </w:r>
      <w:r w:rsidR="005A11BC">
        <w:rPr>
          <w:noProof/>
        </w:rPr>
        <mc:AlternateContent>
          <mc:Choice Requires="wps">
            <w:drawing>
              <wp:anchor distT="0" distB="0" distL="114300" distR="114300" simplePos="0" relativeHeight="251627520" behindDoc="0" locked="0" layoutInCell="1" allowOverlap="1" wp14:anchorId="7060A233" wp14:editId="380C4A41">
                <wp:simplePos x="0" y="0"/>
                <wp:positionH relativeFrom="page">
                  <wp:posOffset>549275</wp:posOffset>
                </wp:positionH>
                <wp:positionV relativeFrom="page">
                  <wp:posOffset>1626870</wp:posOffset>
                </wp:positionV>
                <wp:extent cx="3136900" cy="2374900"/>
                <wp:effectExtent l="0" t="0" r="0" b="0"/>
                <wp:wrapNone/>
                <wp:docPr id="4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0A233" id="Text Box 48" o:spid="_x0000_s1067" type="#_x0000_t202" style="position:absolute;margin-left:43.25pt;margin-top:128.1pt;width:247pt;height:18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" filled="f" stroked="f">
                <v:textbox style="mso-next-textbox:#Text Box 171" inset="0,0,0,0">
                  <w:txbxContent/>
                </v:textbox>
                <w10:wrap anchorx="page" anchory="page"/>
              </v:shape>
            </w:pict>
          </mc:Fallback>
        </mc:AlternateContent>
      </w:r>
      <w:r w:rsidR="005A11BC">
        <w:rPr>
          <w:noProof/>
        </w:rPr>
        <mc:AlternateContent>
          <mc:Choice Requires="wps">
            <w:drawing>
              <wp:anchor distT="0" distB="0" distL="114300" distR="114300" simplePos="0" relativeHeight="251693056" behindDoc="0" locked="0" layoutInCell="1" allowOverlap="1" wp14:anchorId="463B74FD" wp14:editId="17A061D5">
                <wp:simplePos x="0" y="0"/>
                <wp:positionH relativeFrom="page">
                  <wp:posOffset>549275</wp:posOffset>
                </wp:positionH>
                <wp:positionV relativeFrom="page">
                  <wp:posOffset>1270635</wp:posOffset>
                </wp:positionV>
                <wp:extent cx="3087370" cy="237490"/>
                <wp:effectExtent l="0" t="3810" r="1905" b="0"/>
                <wp:wrapNone/>
                <wp:docPr id="43"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C4A9A" w14:textId="19606386" w:rsidR="00D03934" w:rsidRDefault="00D03934">
                            <w:pPr>
                              <w:pStyle w:val="Gaanvanaf"/>
                            </w:pPr>
                            <w:r>
                              <w:t xml:space="preserve">Vervolg van </w:t>
                            </w:r>
                            <w:proofErr w:type="spellStart"/>
                            <w:r>
                              <w:rPr>
                                <w:i/>
                                <w:iCs/>
                              </w:rPr>
                              <w:t>Fantatische</w:t>
                            </w:r>
                            <w:proofErr w:type="spellEnd"/>
                            <w:r>
                              <w:rPr>
                                <w:i/>
                                <w:iCs/>
                              </w:rPr>
                              <w:t xml:space="preserve"> artikelen</w:t>
                            </w:r>
                            <w:r>
                              <w:t xml:space="preserve"> op pagina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B74FD" id="Text Box 270" o:spid="_x0000_s1068" type="#_x0000_t202" style="position:absolute;margin-left:43.25pt;margin-top:100.05pt;width:243.1pt;height:18.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03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" filled="f" stroked="f">
                <v:textbox inset="0,0,0,0">
                  <w:txbxContent>
                    <w:p w14:paraId="0F2C4A9A" w14:textId="19606386" w:rsidR="00D03934" w:rsidRDefault="00D03934">
                      <w:pPr>
                        <w:pStyle w:val="Gaanvanaf"/>
                      </w:pPr>
                      <w:r>
                        <w:t xml:space="preserve">Vervolg van </w:t>
                      </w:r>
                      <w:proofErr w:type="spellStart"/>
                      <w:r>
                        <w:rPr>
                          <w:i/>
                          <w:iCs/>
                        </w:rPr>
                        <w:t>Fantatische</w:t>
                      </w:r>
                      <w:proofErr w:type="spellEnd"/>
                      <w:r>
                        <w:rPr>
                          <w:i/>
                          <w:iCs/>
                        </w:rPr>
                        <w:t xml:space="preserve"> artikelen</w:t>
                      </w:r>
                      <w:r>
                        <w:t xml:space="preserve"> op pagina 1</w:t>
                      </w:r>
                    </w:p>
                  </w:txbxContent>
                </v:textbox>
                <w10:wrap anchorx="page" anchory="page"/>
              </v:shape>
            </w:pict>
          </mc:Fallback>
        </mc:AlternateContent>
      </w:r>
      <w:r w:rsidR="005A11BC">
        <w:rPr>
          <w:noProof/>
        </w:rPr>
        <mc:AlternateContent>
          <mc:Choice Requires="wps">
            <w:drawing>
              <wp:anchor distT="0" distB="0" distL="114300" distR="114300" simplePos="0" relativeHeight="251668480" behindDoc="0" locked="0" layoutInCell="1" allowOverlap="1" wp14:anchorId="7203EE7D" wp14:editId="4543A9DC">
                <wp:simplePos x="0" y="0"/>
                <wp:positionH relativeFrom="page">
                  <wp:posOffset>3874135</wp:posOffset>
                </wp:positionH>
                <wp:positionV relativeFrom="page">
                  <wp:posOffset>1626870</wp:posOffset>
                </wp:positionV>
                <wp:extent cx="3441700" cy="2256155"/>
                <wp:effectExtent l="0" t="0" r="0" b="3175"/>
                <wp:wrapNone/>
                <wp:docPr id="42"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2256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203EE7D" id="Text Box 171" o:spid="_x0000_s1085" type="#_x0000_t202" style="position:absolute;margin-left:305.05pt;margin-top:128.1pt;width:271pt;height:177.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50048" behindDoc="0" locked="0" layoutInCell="1" allowOverlap="1" wp14:anchorId="29FF7CC9" wp14:editId="534D5C67">
                <wp:simplePos x="0" y="0"/>
                <wp:positionH relativeFrom="page">
                  <wp:posOffset>559435</wp:posOffset>
                </wp:positionH>
                <wp:positionV relativeFrom="page">
                  <wp:posOffset>472440</wp:posOffset>
                </wp:positionV>
                <wp:extent cx="1498600" cy="304800"/>
                <wp:effectExtent l="0" t="0" r="0" b="3810"/>
                <wp:wrapNone/>
                <wp:docPr id="4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5FC36" w14:textId="77777777" w:rsidR="00D03934" w:rsidRDefault="00D03934">
                            <w:pPr>
                              <w:pStyle w:val="Linkerkoptekst"/>
                            </w:pPr>
                            <w:r>
                              <w:t xml:space="preserve">Pagina </w:t>
                            </w:r>
                            <w:r w:rsidR="005408EF">
                              <w:t>4</w:t>
                            </w:r>
                          </w:p>
                          <w:p w14:paraId="27095479" w14:textId="77777777" w:rsidR="00D03934" w:rsidRDefault="00D03934">
                            <w:pPr>
                              <w:rPr>
                                <w:rFonts w:ascii="Lucida Sans Unicode" w:hAnsi="Lucida Sans Unicode" w:cs="Lucida Sans Unicode"/>
                                <w:color w:val="666633"/>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F7CC9" id="Text Box 130" o:spid="_x0000_s1070" type="#_x0000_t202" style="position:absolute;margin-left:44.05pt;margin-top:37.2pt;width:118pt;height:2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SdsgIAALQFAAAOAAAAZHJzL2Uyb0RvYy54bWysVG1vmzAQ/j5p/8HydwokDgV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" filled="f" stroked="f">
                <v:textbox inset="0,0,0,0">
                  <w:txbxContent>
                    <w:p w14:paraId="19E5FC36" w14:textId="77777777" w:rsidR="00D03934" w:rsidRDefault="00D03934">
                      <w:pPr>
                        <w:pStyle w:val="Linkerkoptekst"/>
                      </w:pPr>
                      <w:r>
                        <w:t xml:space="preserve">Pagina </w:t>
                      </w:r>
                      <w:r w:rsidR="005408EF">
                        <w:t>4</w:t>
                      </w:r>
                    </w:p>
                    <w:p w14:paraId="27095479" w14:textId="77777777" w:rsidR="00D03934" w:rsidRDefault="00D03934">
                      <w:pPr>
                        <w:rPr>
                          <w:rFonts w:ascii="Lucida Sans Unicode" w:hAnsi="Lucida Sans Unicode" w:cs="Lucida Sans Unicode"/>
                          <w:color w:val="666633"/>
                          <w:sz w:val="28"/>
                          <w:szCs w:val="20"/>
                        </w:rPr>
                      </w:pPr>
                    </w:p>
                  </w:txbxContent>
                </v:textbox>
                <w10:wrap anchorx="page" anchory="page"/>
              </v:shape>
            </w:pict>
          </mc:Fallback>
        </mc:AlternateContent>
      </w:r>
      <w:r w:rsidR="005A11BC">
        <w:rPr>
          <w:noProof/>
        </w:rPr>
        <mc:AlternateContent>
          <mc:Choice Requires="wps">
            <w:drawing>
              <wp:anchor distT="0" distB="0" distL="114300" distR="114300" simplePos="0" relativeHeight="251651072" behindDoc="0" locked="0" layoutInCell="1" allowOverlap="1" wp14:anchorId="4962F499" wp14:editId="06F1E6AA">
                <wp:simplePos x="0" y="0"/>
                <wp:positionH relativeFrom="page">
                  <wp:posOffset>5169535</wp:posOffset>
                </wp:positionH>
                <wp:positionV relativeFrom="page">
                  <wp:posOffset>458470</wp:posOffset>
                </wp:positionV>
                <wp:extent cx="1943100" cy="306070"/>
                <wp:effectExtent l="0" t="1270" r="2540" b="0"/>
                <wp:wrapNone/>
                <wp:docPr id="3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E2C8B" w14:textId="77777777" w:rsidR="00D03934" w:rsidRDefault="00D03934">
                            <w:pPr>
                              <w:pStyle w:val="Rechterkoptekst"/>
                            </w:pPr>
                            <w:r>
                              <w:t>Titel nieuwsbrief</w:t>
                            </w:r>
                          </w:p>
                          <w:p w14:paraId="5ABFB7F9" w14:textId="77777777" w:rsidR="00D03934" w:rsidRDefault="00D03934">
                            <w:pPr>
                              <w:jc w:val="right"/>
                              <w:rPr>
                                <w:rFonts w:ascii="Lucida Sans Unicode" w:hAnsi="Lucida Sans Unicode" w:cs="Lucida Sans Unicode"/>
                                <w:color w:val="666633"/>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962F499" id="Text Box 131" o:spid="_x0000_s1087" type="#_x0000_t202" style="position:absolute;margin-left:407.05pt;margin-top:36.1pt;width:153pt;height:2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" filled="f" stroked="f">
                <v:textbox inset="0,0,0,0">
                  <w:txbxContent>
                    <w:p w14:paraId="40BE2C8B" w14:textId="77777777" w:rsidR="00D03934" w:rsidRDefault="00D03934">
                      <w:pPr>
                        <w:pStyle w:val="Rechterkoptekst"/>
                      </w:pPr>
                      <w:r>
                        <w:t>Titel nieuwsbrief</w:t>
                      </w:r>
                    </w:p>
                    <w:p w14:paraId="5ABFB7F9" w14:textId="77777777" w:rsidR="00D03934" w:rsidRDefault="00D03934">
                      <w:pPr>
                        <w:jc w:val="right"/>
                        <w:rPr>
                          <w:rFonts w:ascii="Lucida Sans Unicode" w:hAnsi="Lucida Sans Unicode" w:cs="Lucida Sans Unicode"/>
                          <w:color w:val="666633"/>
                          <w:sz w:val="28"/>
                          <w:szCs w:val="20"/>
                        </w:rPr>
                      </w:pPr>
                    </w:p>
                  </w:txbxContent>
                </v:textbox>
                <w10:wrap anchorx="page" anchory="page"/>
              </v:shape>
            </w:pict>
          </mc:Fallback>
        </mc:AlternateContent>
      </w:r>
      <w:r w:rsidR="005A11BC">
        <w:rPr>
          <w:noProof/>
        </w:rPr>
        <mc:AlternateContent>
          <mc:Choice Requires="wps">
            <w:drawing>
              <wp:anchor distT="0" distB="0" distL="114300" distR="114300" simplePos="0" relativeHeight="251669504" behindDoc="0" locked="0" layoutInCell="1" allowOverlap="1" wp14:anchorId="744E79A8" wp14:editId="4FB14003">
                <wp:simplePos x="0" y="0"/>
                <wp:positionH relativeFrom="page">
                  <wp:posOffset>2540000</wp:posOffset>
                </wp:positionH>
                <wp:positionV relativeFrom="page">
                  <wp:posOffset>1051560</wp:posOffset>
                </wp:positionV>
                <wp:extent cx="91440" cy="91440"/>
                <wp:effectExtent l="0" t="3810" r="0" b="0"/>
                <wp:wrapNone/>
                <wp:docPr id="38" name="Text Box 17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C1080"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44E79A8" id="Text Box 172" o:spid="_x0000_s1088" type="#_x0000_t202" style="position:absolute;margin-left:200pt;margin-top:82.8pt;width:7.2pt;height:7.2pt;z-index:25166950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" filled="f" stroked="f">
                <v:textbox inset="0,0,0,0">
                  <w:txbxContent>
                    <w:p w14:paraId="414C1080"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71552" behindDoc="0" locked="0" layoutInCell="1" allowOverlap="1" wp14:anchorId="019E0757" wp14:editId="3EC9BBDE">
                <wp:simplePos x="0" y="0"/>
                <wp:positionH relativeFrom="page">
                  <wp:posOffset>2517140</wp:posOffset>
                </wp:positionH>
                <wp:positionV relativeFrom="page">
                  <wp:posOffset>4051300</wp:posOffset>
                </wp:positionV>
                <wp:extent cx="91440" cy="91440"/>
                <wp:effectExtent l="2540" t="3175" r="1270" b="635"/>
                <wp:wrapNone/>
                <wp:docPr id="37" name="Text Box 17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01612"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19E0757" id="Text Box 176" o:spid="_x0000_s1089" type="#_x0000_t202" style="position:absolute;margin-left:198.2pt;margin-top:319pt;width:7.2pt;height:7.2pt;z-index:25167155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" filled="f" stroked="f">
                <v:textbox inset="0,0,0,0">
                  <w:txbxContent>
                    <w:p w14:paraId="10701612"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73600" behindDoc="0" locked="0" layoutInCell="1" allowOverlap="1" wp14:anchorId="268C37E6" wp14:editId="2BB0FF5A">
                <wp:simplePos x="0" y="0"/>
                <wp:positionH relativeFrom="page">
                  <wp:posOffset>2527300</wp:posOffset>
                </wp:positionH>
                <wp:positionV relativeFrom="page">
                  <wp:posOffset>6934200</wp:posOffset>
                </wp:positionV>
                <wp:extent cx="91440" cy="91440"/>
                <wp:effectExtent l="3175" t="0" r="635" b="3810"/>
                <wp:wrapNone/>
                <wp:docPr id="36" name="Text Box 18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6C1"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68C37E6" id="Text Box 180" o:spid="_x0000_s1090" type="#_x0000_t202" style="position:absolute;margin-left:199pt;margin-top:546pt;width:7.2pt;height:7.2pt;z-index:25167360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" filled="f" stroked="f">
                <v:textbox inset="0,0,0,0">
                  <w:txbxContent>
                    <w:p w14:paraId="4A5F26C1"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708416" behindDoc="0" locked="0" layoutInCell="1" allowOverlap="1" wp14:anchorId="1682B12A" wp14:editId="1C0037EE">
                <wp:simplePos x="0" y="0"/>
                <wp:positionH relativeFrom="page">
                  <wp:posOffset>466090</wp:posOffset>
                </wp:positionH>
                <wp:positionV relativeFrom="page">
                  <wp:posOffset>5594985</wp:posOffset>
                </wp:positionV>
                <wp:extent cx="1943100" cy="187960"/>
                <wp:effectExtent l="0" t="3810" r="635" b="0"/>
                <wp:wrapNone/>
                <wp:docPr id="32"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04C86" w14:textId="77777777" w:rsidR="00D03934" w:rsidRDefault="00D03934">
                            <w:pPr>
                              <w:pStyle w:val="Naamregel"/>
                            </w:pPr>
                            <w:r>
                              <w:t>Door Naam auteur</w:t>
                            </w:r>
                          </w:p>
                          <w:p w14:paraId="35349CA7" w14:textId="77777777" w:rsidR="00D03934" w:rsidRDefault="00D03934"/>
                          <w:p w14:paraId="3E6A82C4" w14:textId="77777777" w:rsidR="00D03934" w:rsidRDefault="00D0393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2B12A" id="Text Box 299" o:spid="_x0000_s1075" type="#_x0000_t202" style="position:absolute;margin-left:36.7pt;margin-top:440.55pt;width:153pt;height:14.8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" filled="f" stroked="f">
                <v:textbox inset="0,0,0,0">
                  <w:txbxContent>
                    <w:p w14:paraId="7E704C86" w14:textId="77777777" w:rsidR="00D03934" w:rsidRDefault="00D03934">
                      <w:pPr>
                        <w:pStyle w:val="Naamregel"/>
                      </w:pPr>
                      <w:r>
                        <w:t>Door Naam auteur</w:t>
                      </w:r>
                    </w:p>
                    <w:p w14:paraId="35349CA7" w14:textId="77777777" w:rsidR="00D03934" w:rsidRDefault="00D03934"/>
                    <w:p w14:paraId="3E6A82C4" w14:textId="77777777"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35712" behindDoc="0" locked="0" layoutInCell="1" allowOverlap="1" wp14:anchorId="2ED35E9E" wp14:editId="2CE2499D">
                <wp:simplePos x="0" y="0"/>
                <wp:positionH relativeFrom="page">
                  <wp:posOffset>5981065</wp:posOffset>
                </wp:positionH>
                <wp:positionV relativeFrom="page">
                  <wp:posOffset>7559675</wp:posOffset>
                </wp:positionV>
                <wp:extent cx="1336675" cy="1666875"/>
                <wp:effectExtent l="0" t="0" r="0" b="3175"/>
                <wp:wrapNone/>
                <wp:docPr id="3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1666875"/>
                        </a:xfrm>
                        <a:prstGeom prst="rect">
                          <a:avLst/>
                        </a:prstGeom>
                        <a:solidFill>
                          <a:srgbClr val="E6E6D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1328" w14:textId="77777777" w:rsidR="00D03934" w:rsidRDefault="00D03934">
                            <w:pPr>
                              <w:pStyle w:val="Blikvangercitaat"/>
                            </w:pPr>
                            <w:r>
                              <w:t>“Trek de aandacht van de lezer door hier een interessante zin of een citaat uit het verhaal weer te geven.”</w:t>
                            </w:r>
                          </w:p>
                        </w:txbxContent>
                      </wps:txbx>
                      <wps:bodyPr rot="0" vert="horz" wrap="square" lIns="9144" tIns="9144" rIns="9144" bIns="18288"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D35E9E" id="Text Box 68" o:spid="_x0000_s1076" type="#_x0000_t202" style="position:absolute;margin-left:470.95pt;margin-top:595.25pt;width:105.25pt;height:131.2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" fillcolor="#e6e6de" stroked="f">
                <v:textbox style="mso-fit-shape-to-text:t" inset=".72pt,.72pt,.72pt,1.44pt">
                  <w:txbxContent>
                    <w:p w14:paraId="60751328" w14:textId="77777777" w:rsidR="00D03934" w:rsidRDefault="00D03934">
                      <w:pPr>
                        <w:pStyle w:val="Blikvangercitaat"/>
                      </w:pPr>
                      <w:r>
                        <w:t>“Trek de aandacht van de lezer door hier een interessante zin of een citaat uit het verhaal weer te geven.”</w:t>
                      </w:r>
                    </w:p>
                  </w:txbxContent>
                </v:textbox>
                <w10:wrap anchorx="page" anchory="page"/>
              </v:shape>
            </w:pict>
          </mc:Fallback>
        </mc:AlternateContent>
      </w:r>
      <w:r w:rsidR="005A11BC">
        <w:rPr>
          <w:noProof/>
        </w:rPr>
        <mc:AlternateContent>
          <mc:Choice Requires="wps">
            <w:drawing>
              <wp:anchor distT="0" distB="0" distL="114300" distR="114300" simplePos="0" relativeHeight="251633664" behindDoc="0" locked="0" layoutInCell="1" allowOverlap="1" wp14:anchorId="7DE19C60" wp14:editId="002ED22C">
                <wp:simplePos x="0" y="0"/>
                <wp:positionH relativeFrom="page">
                  <wp:posOffset>457200</wp:posOffset>
                </wp:positionH>
                <wp:positionV relativeFrom="page">
                  <wp:posOffset>5307965</wp:posOffset>
                </wp:positionV>
                <wp:extent cx="4800600" cy="360045"/>
                <wp:effectExtent l="0" t="2540" r="0" b="0"/>
                <wp:wrapNone/>
                <wp:docPr id="3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BF4DD" w14:textId="77777777" w:rsidR="00D03934" w:rsidRDefault="00D03934">
                            <w:pPr>
                              <w:pStyle w:val="Heading1"/>
                            </w:pPr>
                            <w:r>
                              <w:t>De onderdelen van een nieuwsbrief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19C60" id="Text Box 65" o:spid="_x0000_s1077" type="#_x0000_t202" style="position:absolute;margin-left:36pt;margin-top:417.95pt;width:378pt;height:28.3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" filled="f" stroked="f">
                <v:textbox inset="0,0,0,0">
                  <w:txbxContent>
                    <w:p w14:paraId="176BF4DD" w14:textId="77777777" w:rsidR="00D03934" w:rsidRDefault="00D03934">
                      <w:pPr>
                        <w:pStyle w:val="Heading1"/>
                      </w:pPr>
                      <w:r>
                        <w:t>De onderdelen van een nieuwsbrief</w:t>
                      </w:r>
                    </w:p>
                  </w:txbxContent>
                </v:textbox>
                <w10:wrap anchorx="page" anchory="page"/>
              </v:shape>
            </w:pict>
          </mc:Fallback>
        </mc:AlternateContent>
      </w:r>
      <w:r w:rsidR="005A11BC">
        <w:rPr>
          <w:noProof/>
        </w:rPr>
        <mc:AlternateContent>
          <mc:Choice Requires="wps">
            <w:drawing>
              <wp:anchor distT="0" distB="0" distL="114300" distR="114300" simplePos="0" relativeHeight="251634688" behindDoc="0" locked="0" layoutInCell="1" allowOverlap="1" wp14:anchorId="53390BEE" wp14:editId="1F419610">
                <wp:simplePos x="0" y="0"/>
                <wp:positionH relativeFrom="page">
                  <wp:posOffset>5638800</wp:posOffset>
                </wp:positionH>
                <wp:positionV relativeFrom="page">
                  <wp:posOffset>4327525</wp:posOffset>
                </wp:positionV>
                <wp:extent cx="1085215" cy="624205"/>
                <wp:effectExtent l="0" t="3175" r="635" b="1270"/>
                <wp:wrapNone/>
                <wp:docPr id="2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624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4CCDC" w14:textId="77777777" w:rsidR="00D03934" w:rsidRDefault="00D03934">
                            <w:pPr>
                              <w:pStyle w:val="Bijschrift1"/>
                            </w:pPr>
                            <w:r>
                              <w:t>Een bijschrift is een zin waarin een foto of afbeelding wordt beschreven.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390BEE" id="Text Box 66" o:spid="_x0000_s1078" type="#_x0000_t202" style="position:absolute;margin-left:444pt;margin-top:340.75pt;width:85.45pt;height:49.1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XSsAIAALM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" filled="f" stroked="f">
                <v:textbox style="mso-fit-shape-to-text:t" inset="0,0,0,0">
                  <w:txbxContent>
                    <w:p w14:paraId="6D64CCDC" w14:textId="77777777" w:rsidR="00D03934" w:rsidRDefault="00D03934">
                      <w:pPr>
                        <w:pStyle w:val="Bijschrift1"/>
                      </w:pPr>
                      <w:r>
                        <w:t>Een bijschrift is een zin waarin een foto of afbeelding wordt beschreven.</w:t>
                      </w:r>
                    </w:p>
                  </w:txbxContent>
                </v:textbox>
                <w10:wrap anchorx="page" anchory="page"/>
              </v:shape>
            </w:pict>
          </mc:Fallback>
        </mc:AlternateContent>
      </w:r>
      <w:r w:rsidR="005A11BC">
        <w:rPr>
          <w:noProof/>
        </w:rPr>
        <mc:AlternateContent>
          <mc:Choice Requires="wps">
            <w:drawing>
              <wp:anchor distT="0" distB="0" distL="114300" distR="114300" simplePos="0" relativeHeight="251685888" behindDoc="0" locked="0" layoutInCell="1" allowOverlap="1" wp14:anchorId="4E8B8972" wp14:editId="3226A082">
                <wp:simplePos x="0" y="0"/>
                <wp:positionH relativeFrom="page">
                  <wp:posOffset>4216400</wp:posOffset>
                </wp:positionH>
                <wp:positionV relativeFrom="page">
                  <wp:posOffset>3921125</wp:posOffset>
                </wp:positionV>
                <wp:extent cx="1206500" cy="1149350"/>
                <wp:effectExtent l="6350" t="6350" r="6350" b="6350"/>
                <wp:wrapNone/>
                <wp:docPr id="28"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1149350"/>
                        </a:xfrm>
                        <a:prstGeom prst="rect">
                          <a:avLst/>
                        </a:prstGeom>
                        <a:noFill/>
                        <a:ln w="9525">
                          <a:solidFill>
                            <a:srgbClr val="666633"/>
                          </a:solidFill>
                          <a:miter lim="800000"/>
                          <a:headEnd/>
                          <a:tailEnd/>
                        </a:ln>
                        <a:extLst>
                          <a:ext uri="{909E8E84-426E-40DD-AFC4-6F175D3DCCD1}">
                            <a14:hiddenFill xmlns:a14="http://schemas.microsoft.com/office/drawing/2010/main">
                              <a:solidFill>
                                <a:srgbClr val="FFFFFF"/>
                              </a:solidFill>
                            </a14:hiddenFill>
                          </a:ext>
                        </a:extLst>
                      </wps:spPr>
                      <wps:txbx>
                        <w:txbxContent>
                          <w:p w14:paraId="4DA0209D" w14:textId="36C9B893" w:rsidR="00D03934" w:rsidRDefault="005A11BC">
                            <w:pPr>
                              <w:pStyle w:val="Afbeelding"/>
                            </w:pPr>
                            <w:r>
                              <w:rPr>
                                <w:rFonts w:ascii="Times New Roman" w:hAnsi="Times New Roman" w:cs="Times New Roman"/>
                                <w:noProof/>
                                <w:color w:val="auto"/>
                                <w:sz w:val="20"/>
                                <w:szCs w:val="20"/>
                              </w:rPr>
                              <w:drawing>
                                <wp:inline distT="0" distB="0" distL="0" distR="0" wp14:anchorId="40BC7E97" wp14:editId="591FDF63">
                                  <wp:extent cx="1060450" cy="906780"/>
                                  <wp:effectExtent l="0" t="0" r="0" b="0"/>
                                  <wp:docPr id="10" name="Afbeelding 10" descr="Aziatisch voed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iatisch voeds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0" cy="906780"/>
                                          </a:xfrm>
                                          <a:prstGeom prst="rect">
                                            <a:avLst/>
                                          </a:prstGeom>
                                          <a:noFill/>
                                          <a:ln>
                                            <a:noFill/>
                                          </a:ln>
                                        </pic:spPr>
                                      </pic:pic>
                                    </a:graphicData>
                                  </a:graphic>
                                </wp:inline>
                              </w:drawing>
                            </w:r>
                          </w:p>
                          <w:p w14:paraId="13100A18" w14:textId="77777777" w:rsidR="00D03934" w:rsidRDefault="00D03934">
                            <w:pPr>
                              <w:pStyle w:val="Afbeelding"/>
                            </w:pPr>
                          </w:p>
                          <w:p w14:paraId="695FF323" w14:textId="77777777" w:rsidR="00D03934" w:rsidRDefault="00D03934">
                            <w:pPr>
                              <w:pStyle w:val="Afbeelding"/>
                            </w:pPr>
                          </w:p>
                          <w:p w14:paraId="20FF7D4D" w14:textId="77777777" w:rsidR="00D03934" w:rsidRDefault="00D03934">
                            <w:pPr>
                              <w:pStyle w:val="Afbeelding"/>
                            </w:pPr>
                          </w:p>
                          <w:p w14:paraId="0476C8EB" w14:textId="77777777" w:rsidR="00D03934" w:rsidRDefault="00D03934">
                            <w:pPr>
                              <w:pStyle w:val="Afbeelding"/>
                            </w:pPr>
                          </w:p>
                          <w:p w14:paraId="5C069FF5" w14:textId="77777777" w:rsidR="00D03934" w:rsidRDefault="00D03934">
                            <w:pPr>
                              <w:pStyle w:val="Afbeelding"/>
                            </w:pPr>
                          </w:p>
                          <w:p w14:paraId="053369E0" w14:textId="77777777" w:rsidR="00D03934" w:rsidRDefault="00D03934">
                            <w:pPr>
                              <w:pStyle w:val="Afbeelding"/>
                            </w:pPr>
                          </w:p>
                          <w:p w14:paraId="2071711F" w14:textId="77777777" w:rsidR="00D03934" w:rsidRDefault="00D03934">
                            <w:pPr>
                              <w:pStyle w:val="Afbeeld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B8972" id="Text Box 243" o:spid="_x0000_s1079" type="#_x0000_t202" style="position:absolute;margin-left:332pt;margin-top:308.75pt;width:95pt;height:90.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" filled="f" strokecolor="#663">
                <v:textbox>
                  <w:txbxContent>
                    <w:p w14:paraId="4DA0209D" w14:textId="36C9B893" w:rsidR="00D03934" w:rsidRDefault="005A11BC">
                      <w:pPr>
                        <w:pStyle w:val="Afbeelding"/>
                      </w:pPr>
                      <w:r>
                        <w:rPr>
                          <w:rFonts w:ascii="Times New Roman" w:hAnsi="Times New Roman" w:cs="Times New Roman"/>
                          <w:noProof/>
                          <w:color w:val="auto"/>
                          <w:sz w:val="20"/>
                          <w:szCs w:val="20"/>
                        </w:rPr>
                        <w:drawing>
                          <wp:inline distT="0" distB="0" distL="0" distR="0" wp14:anchorId="40BC7E97" wp14:editId="591FDF63">
                            <wp:extent cx="1060450" cy="906780"/>
                            <wp:effectExtent l="0" t="0" r="0" b="0"/>
                            <wp:docPr id="10" name="Afbeelding 10" descr="Aziatisch voed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iatisch voeds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0" cy="906780"/>
                                    </a:xfrm>
                                    <a:prstGeom prst="rect">
                                      <a:avLst/>
                                    </a:prstGeom>
                                    <a:noFill/>
                                    <a:ln>
                                      <a:noFill/>
                                    </a:ln>
                                  </pic:spPr>
                                </pic:pic>
                              </a:graphicData>
                            </a:graphic>
                          </wp:inline>
                        </w:drawing>
                      </w:r>
                    </w:p>
                    <w:p w14:paraId="13100A18" w14:textId="77777777" w:rsidR="00D03934" w:rsidRDefault="00D03934">
                      <w:pPr>
                        <w:pStyle w:val="Afbeelding"/>
                      </w:pPr>
                    </w:p>
                    <w:p w14:paraId="695FF323" w14:textId="77777777" w:rsidR="00D03934" w:rsidRDefault="00D03934">
                      <w:pPr>
                        <w:pStyle w:val="Afbeelding"/>
                      </w:pPr>
                    </w:p>
                    <w:p w14:paraId="20FF7D4D" w14:textId="77777777" w:rsidR="00D03934" w:rsidRDefault="00D03934">
                      <w:pPr>
                        <w:pStyle w:val="Afbeelding"/>
                      </w:pPr>
                    </w:p>
                    <w:p w14:paraId="0476C8EB" w14:textId="77777777" w:rsidR="00D03934" w:rsidRDefault="00D03934">
                      <w:pPr>
                        <w:pStyle w:val="Afbeelding"/>
                      </w:pPr>
                    </w:p>
                    <w:p w14:paraId="5C069FF5" w14:textId="77777777" w:rsidR="00D03934" w:rsidRDefault="00D03934">
                      <w:pPr>
                        <w:pStyle w:val="Afbeelding"/>
                      </w:pPr>
                    </w:p>
                    <w:p w14:paraId="053369E0" w14:textId="77777777" w:rsidR="00D03934" w:rsidRDefault="00D03934">
                      <w:pPr>
                        <w:pStyle w:val="Afbeelding"/>
                      </w:pPr>
                    </w:p>
                    <w:p w14:paraId="2071711F" w14:textId="77777777" w:rsidR="00D03934" w:rsidRDefault="00D03934">
                      <w:pPr>
                        <w:pStyle w:val="Afbeelding"/>
                      </w:pPr>
                    </w:p>
                  </w:txbxContent>
                </v:textbox>
                <w10:wrap anchorx="page" anchory="page"/>
              </v:shape>
            </w:pict>
          </mc:Fallback>
        </mc:AlternateContent>
      </w:r>
      <w:r w:rsidR="005A11BC">
        <w:rPr>
          <w:noProof/>
        </w:rPr>
        <mc:AlternateContent>
          <mc:Choice Requires="wps">
            <w:drawing>
              <wp:anchor distT="0" distB="0" distL="114300" distR="114300" simplePos="0" relativeHeight="251674624" behindDoc="0" locked="0" layoutInCell="1" allowOverlap="1" wp14:anchorId="5A24A80A" wp14:editId="0EE8620A">
                <wp:simplePos x="0" y="0"/>
                <wp:positionH relativeFrom="page">
                  <wp:posOffset>3988435</wp:posOffset>
                </wp:positionH>
                <wp:positionV relativeFrom="page">
                  <wp:posOffset>1626870</wp:posOffset>
                </wp:positionV>
                <wp:extent cx="3275965" cy="2137410"/>
                <wp:effectExtent l="0" t="0" r="3175" b="0"/>
                <wp:wrapNone/>
                <wp:docPr id="27"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213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7"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4A80A" id="Text Box 183" o:spid="_x0000_s1080" type="#_x0000_t202" style="position:absolute;margin-left:314.05pt;margin-top:128.1pt;width:257.95pt;height:168.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31616" behindDoc="0" locked="0" layoutInCell="1" allowOverlap="1" wp14:anchorId="4B4F685D" wp14:editId="0405BFB3">
                <wp:simplePos x="0" y="0"/>
                <wp:positionH relativeFrom="page">
                  <wp:posOffset>457835</wp:posOffset>
                </wp:positionH>
                <wp:positionV relativeFrom="page">
                  <wp:posOffset>1626870</wp:posOffset>
                </wp:positionV>
                <wp:extent cx="3200400" cy="3681095"/>
                <wp:effectExtent l="635" t="0" r="0" b="0"/>
                <wp:wrapNone/>
                <wp:docPr id="2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8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7">
                        <w:txbxContent>
                          <w:p w14:paraId="5B3E13E9" w14:textId="459B7CC6" w:rsidR="00D03934" w:rsidRDefault="00D03934" w:rsidP="00EE21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F685D" id="Text Box 62" o:spid="_x0000_s1081" type="#_x0000_t202" style="position:absolute;margin-left:36.05pt;margin-top:128.1pt;width:252pt;height:289.8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H+sg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" filled="f" stroked="f">
                <v:textbox style="mso-next-textbox:#Text Box 183" inset="0,0,0,0">
                  <w:txbxContent>
                    <w:p w14:paraId="5B3E13E9" w14:textId="459B7CC6" w:rsidR="00D03934" w:rsidRDefault="00D03934" w:rsidP="00EE2186">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53120" behindDoc="0" locked="0" layoutInCell="1" allowOverlap="1" wp14:anchorId="05087D9F" wp14:editId="4D585E27">
                <wp:simplePos x="0" y="0"/>
                <wp:positionH relativeFrom="page">
                  <wp:posOffset>5677535</wp:posOffset>
                </wp:positionH>
                <wp:positionV relativeFrom="page">
                  <wp:posOffset>522605</wp:posOffset>
                </wp:positionV>
                <wp:extent cx="1460500" cy="304800"/>
                <wp:effectExtent l="635" t="0" r="0" b="1270"/>
                <wp:wrapNone/>
                <wp:docPr id="2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0A77" w14:textId="77777777" w:rsidR="00D03934" w:rsidRDefault="00D03934">
                            <w:pPr>
                              <w:pStyle w:val="Rechterkoptekst"/>
                            </w:pPr>
                            <w:r>
                              <w:t>Pagina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87D9F" id="Text Box 133" o:spid="_x0000_s1082" type="#_x0000_t202" style="position:absolute;margin-left:447.05pt;margin-top:41.15pt;width:115pt;height: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IsswIAALQ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" filled="f" stroked="f">
                <v:textbox inset="0,0,0,0">
                  <w:txbxContent>
                    <w:p w14:paraId="59B40A77" w14:textId="77777777" w:rsidR="00D03934" w:rsidRDefault="00D03934">
                      <w:pPr>
                        <w:pStyle w:val="Rechterkoptekst"/>
                      </w:pPr>
                      <w:r>
                        <w:t>Pagina 5</w:t>
                      </w:r>
                    </w:p>
                  </w:txbxContent>
                </v:textbox>
                <w10:wrap anchorx="page" anchory="page"/>
              </v:shape>
            </w:pict>
          </mc:Fallback>
        </mc:AlternateContent>
      </w:r>
      <w:r w:rsidR="005A11BC">
        <w:rPr>
          <w:noProof/>
        </w:rPr>
        <mc:AlternateContent>
          <mc:Choice Requires="wps">
            <w:drawing>
              <wp:anchor distT="0" distB="0" distL="114300" distR="114300" simplePos="0" relativeHeight="251654144" behindDoc="0" locked="0" layoutInCell="1" allowOverlap="1" wp14:anchorId="31C7F76F" wp14:editId="02400901">
                <wp:simplePos x="0" y="0"/>
                <wp:positionH relativeFrom="page">
                  <wp:posOffset>597535</wp:posOffset>
                </wp:positionH>
                <wp:positionV relativeFrom="page">
                  <wp:posOffset>484505</wp:posOffset>
                </wp:positionV>
                <wp:extent cx="1943100" cy="241300"/>
                <wp:effectExtent l="0" t="0" r="0" b="6350"/>
                <wp:wrapNone/>
                <wp:docPr id="2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64D84" w14:textId="6DB4B0E1" w:rsidR="00D03934" w:rsidRDefault="00D03934" w:rsidP="00EE2186">
                            <w:pPr>
                              <w:pStyle w:val="Linkerkoptekst"/>
                              <w:ind w:left="2160" w:hanging="2160"/>
                            </w:pPr>
                            <w:r>
                              <w:t xml:space="preserve">Titel </w:t>
                            </w:r>
                            <w:r w:rsidR="00EE2186">
                              <w:t>t</w:t>
                            </w:r>
                          </w:p>
                          <w:p w14:paraId="4AD8A7FB" w14:textId="53CD63DB" w:rsidR="00D03934" w:rsidRDefault="00EE2186">
                            <w:pPr>
                              <w:rPr>
                                <w:rFonts w:ascii="Lucida Sans Unicode" w:hAnsi="Lucida Sans Unicode" w:cs="Lucida Sans Unicode"/>
                                <w:color w:val="666633"/>
                                <w:sz w:val="28"/>
                                <w:szCs w:val="20"/>
                              </w:rPr>
                            </w:pPr>
                            <w:proofErr w:type="spellStart"/>
                            <w:r>
                              <w:rPr>
                                <w:rFonts w:ascii="Lucida Sans Unicode" w:hAnsi="Lucida Sans Unicode" w:cs="Lucida Sans Unicode"/>
                                <w:color w:val="666633"/>
                                <w:sz w:val="28"/>
                                <w:szCs w:val="20"/>
                              </w:rPr>
                              <w:t>ttt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7F76F" id="Text Box 134" o:spid="_x0000_s1083" type="#_x0000_t202" style="position:absolute;margin-left:47.05pt;margin-top:38.15pt;width:153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XBsQIAALQ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" filled="f" stroked="f">
                <v:textbox inset="0,0,0,0">
                  <w:txbxContent>
                    <w:p w14:paraId="56064D84" w14:textId="6DB4B0E1" w:rsidR="00D03934" w:rsidRDefault="00D03934" w:rsidP="00EE2186">
                      <w:pPr>
                        <w:pStyle w:val="Linkerkoptekst"/>
                        <w:ind w:left="2160" w:hanging="2160"/>
                      </w:pPr>
                      <w:r>
                        <w:t xml:space="preserve">Titel </w:t>
                      </w:r>
                      <w:r w:rsidR="00EE2186">
                        <w:t>t</w:t>
                      </w:r>
                    </w:p>
                    <w:p w14:paraId="4AD8A7FB" w14:textId="53CD63DB" w:rsidR="00D03934" w:rsidRDefault="00EE2186">
                      <w:pPr>
                        <w:rPr>
                          <w:rFonts w:ascii="Lucida Sans Unicode" w:hAnsi="Lucida Sans Unicode" w:cs="Lucida Sans Unicode"/>
                          <w:color w:val="666633"/>
                          <w:sz w:val="28"/>
                          <w:szCs w:val="20"/>
                        </w:rPr>
                      </w:pPr>
                      <w:proofErr w:type="spellStart"/>
                      <w:r>
                        <w:rPr>
                          <w:rFonts w:ascii="Lucida Sans Unicode" w:hAnsi="Lucida Sans Unicode" w:cs="Lucida Sans Unicode"/>
                          <w:color w:val="666633"/>
                          <w:sz w:val="28"/>
                          <w:szCs w:val="20"/>
                        </w:rPr>
                        <w:t>ttt</w:t>
                      </w:r>
                      <w:proofErr w:type="spellEnd"/>
                    </w:p>
                  </w:txbxContent>
                </v:textbox>
                <w10:wrap anchorx="page" anchory="page"/>
              </v:shape>
            </w:pict>
          </mc:Fallback>
        </mc:AlternateContent>
      </w:r>
      <w:r w:rsidR="005A11BC">
        <w:rPr>
          <w:noProof/>
        </w:rPr>
        <mc:AlternateContent>
          <mc:Choice Requires="wps">
            <w:drawing>
              <wp:anchor distT="0" distB="0" distL="114300" distR="114300" simplePos="0" relativeHeight="251675648" behindDoc="0" locked="0" layoutInCell="1" allowOverlap="1" wp14:anchorId="5F6C196A" wp14:editId="6DA62F3F">
                <wp:simplePos x="0" y="0"/>
                <wp:positionH relativeFrom="page">
                  <wp:posOffset>546100</wp:posOffset>
                </wp:positionH>
                <wp:positionV relativeFrom="page">
                  <wp:posOffset>1244600</wp:posOffset>
                </wp:positionV>
                <wp:extent cx="91440" cy="91440"/>
                <wp:effectExtent l="3175" t="0" r="635" b="0"/>
                <wp:wrapNone/>
                <wp:docPr id="21" name="Text Box 18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BC204"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C196A" id="Text Box 184" o:spid="_x0000_s1084" type="#_x0000_t202" style="position:absolute;margin-left:43pt;margin-top:98pt;width:7.2pt;height:7.2pt;z-index:25167564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ulcG3LICAAC8BQAADgAA&#10;AAAAAAAAAAAAAAAuAgAAZHJzL2Uyb0RvYy54bWxQSwECLQAUAAYACAAAACEA0rd7sdwAAAAKAQAA&#10;DwAAAAAAAAAAAAAAAAAMBQAAZHJzL2Rvd25yZXYueG1sUEsFBgAAAAAEAAQA8wAAABUGAAAAAA==&#10;" filled="f" stroked="f">
                <v:textbox inset="0,0,0,0">
                  <w:txbxContent>
                    <w:p w14:paraId="490BC204" w14:textId="77777777" w:rsidR="00D03934" w:rsidRDefault="00D03934">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77696" behindDoc="0" locked="0" layoutInCell="1" allowOverlap="1" wp14:anchorId="5117EB45" wp14:editId="1B6F7376">
                <wp:simplePos x="0" y="0"/>
                <wp:positionH relativeFrom="page">
                  <wp:posOffset>535940</wp:posOffset>
                </wp:positionH>
                <wp:positionV relativeFrom="page">
                  <wp:posOffset>5547360</wp:posOffset>
                </wp:positionV>
                <wp:extent cx="91440" cy="91440"/>
                <wp:effectExtent l="2540" t="3810" r="1270" b="0"/>
                <wp:wrapNone/>
                <wp:docPr id="20" name="Text Box 18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94C3E"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7EB45" id="Text Box 188" o:spid="_x0000_s1085" type="#_x0000_t202" style="position:absolute;margin-left:42.2pt;margin-top:436.8pt;width:7.2pt;height:7.2pt;z-index:2516776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" filled="f" stroked="f">
                <v:textbox inset="0,0,0,0">
                  <w:txbxContent>
                    <w:p w14:paraId="36E94C3E" w14:textId="77777777" w:rsidR="00D03934" w:rsidRDefault="00D03934">
                      <w:pPr>
                        <w:pStyle w:val="BodyText"/>
                      </w:pPr>
                    </w:p>
                  </w:txbxContent>
                </v:textbox>
                <w10:wrap anchorx="page" anchory="page"/>
              </v:shape>
            </w:pict>
          </mc:Fallback>
        </mc:AlternateContent>
      </w:r>
      <w:r w:rsidR="00361799">
        <w:rPr>
          <w:noProof/>
        </w:rPr>
        <mc:AlternateContent>
          <mc:Choice Requires="wps">
            <w:drawing>
              <wp:anchor distT="0" distB="0" distL="114300" distR="114300" simplePos="0" relativeHeight="251689984" behindDoc="0" locked="0" layoutInCell="1" allowOverlap="1" wp14:anchorId="03281B99" wp14:editId="1DAD2BBE">
                <wp:simplePos x="0" y="0"/>
                <wp:positionH relativeFrom="page">
                  <wp:posOffset>787400</wp:posOffset>
                </wp:positionH>
                <wp:positionV relativeFrom="page">
                  <wp:posOffset>487680</wp:posOffset>
                </wp:positionV>
                <wp:extent cx="2209800" cy="2908300"/>
                <wp:effectExtent l="6350" t="9525" r="12700" b="6350"/>
                <wp:wrapNone/>
                <wp:docPr id="12"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2908300"/>
                        </a:xfrm>
                        <a:prstGeom prst="rect">
                          <a:avLst/>
                        </a:prstGeom>
                        <a:noFill/>
                        <a:ln w="12700">
                          <a:solidFill>
                            <a:srgbClr val="6666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66A40D" id="Rectangle 266" o:spid="_x0000_s1026" style="position:absolute;margin-left:62pt;margin-top:38.4pt;width:174pt;height:229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" filled="f" strokecolor="#663" strokeweight="1pt">
                <v:textbox style="mso-fit-shape-to-text:t" inset="0,0,0,0"/>
                <w10:wrap anchorx="page" anchory="page"/>
              </v:rect>
            </w:pict>
          </mc:Fallback>
        </mc:AlternateContent>
      </w:r>
      <w:r w:rsidR="005A11BC">
        <w:rPr>
          <w:noProof/>
        </w:rPr>
        <mc:AlternateContent>
          <mc:Choice Requires="wps">
            <w:drawing>
              <wp:anchor distT="0" distB="0" distL="114300" distR="114300" simplePos="0" relativeHeight="251608064" behindDoc="0" locked="0" layoutInCell="1" allowOverlap="1" wp14:anchorId="10A8BEED" wp14:editId="1773E281">
                <wp:simplePos x="0" y="0"/>
                <wp:positionH relativeFrom="page">
                  <wp:posOffset>0</wp:posOffset>
                </wp:positionH>
                <wp:positionV relativeFrom="page">
                  <wp:posOffset>5039360</wp:posOffset>
                </wp:positionV>
                <wp:extent cx="7772400" cy="0"/>
                <wp:effectExtent l="9525" t="10160" r="9525" b="889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175" cap="rnd">
                          <a:solidFill>
                            <a:srgbClr val="C0C0C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4ECB0" id="Line 4"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396.8pt" to="612pt,3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" strokecolor="silver" strokeweight=".25pt">
                <v:stroke dashstyle="1 1" endcap="round"/>
                <w10:wrap anchorx="page" anchory="page"/>
              </v:line>
            </w:pict>
          </mc:Fallback>
        </mc:AlternateContent>
      </w:r>
      <w:r w:rsidR="005A11BC">
        <w:rPr>
          <w:noProof/>
        </w:rPr>
        <mc:AlternateContent>
          <mc:Choice Requires="wps">
            <w:drawing>
              <wp:anchor distT="0" distB="0" distL="114300" distR="114300" simplePos="0" relativeHeight="251640832" behindDoc="0" locked="0" layoutInCell="1" allowOverlap="1" wp14:anchorId="34B1407F" wp14:editId="53C53778">
                <wp:simplePos x="0" y="0"/>
                <wp:positionH relativeFrom="page">
                  <wp:posOffset>445135</wp:posOffset>
                </wp:positionH>
                <wp:positionV relativeFrom="page">
                  <wp:posOffset>5316855</wp:posOffset>
                </wp:positionV>
                <wp:extent cx="1824990" cy="643890"/>
                <wp:effectExtent l="0" t="1905" r="0" b="1905"/>
                <wp:wrapNone/>
                <wp:docPr id="17"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64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6A56B" w14:textId="7CAF82BF" w:rsidR="00D03934" w:rsidRDefault="00D03934">
                            <w:pPr>
                              <w:pStyle w:val="Adresvanafzend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B1407F" id="Text Box 121" o:spid="_x0000_s1086" type="#_x0000_t202" style="position:absolute;margin-left:35.05pt;margin-top:418.65pt;width:143.7pt;height:50.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CIrwIAALQ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" filled="f" stroked="f">
                <v:textbox style="mso-fit-shape-to-text:t" inset="0,0,0,0">
                  <w:txbxContent>
                    <w:p w14:paraId="30B6A56B" w14:textId="7CAF82BF" w:rsidR="00D03934" w:rsidRDefault="00D03934">
                      <w:pPr>
                        <w:pStyle w:val="Adresvanafzender"/>
                      </w:pPr>
                    </w:p>
                  </w:txbxContent>
                </v:textbox>
                <w10:wrap anchorx="page" anchory="page"/>
              </v:shape>
            </w:pict>
          </mc:Fallback>
        </mc:AlternateContent>
      </w:r>
      <w:r w:rsidR="005A11BC">
        <w:rPr>
          <w:noProof/>
        </w:rPr>
        <mc:AlternateContent>
          <mc:Choice Requires="wps">
            <w:drawing>
              <wp:anchor distT="0" distB="0" distL="114300" distR="114300" simplePos="0" relativeHeight="251709440" behindDoc="0" locked="0" layoutInCell="1" allowOverlap="1" wp14:anchorId="2BDA8E07" wp14:editId="4FEDD0CF">
                <wp:simplePos x="0" y="0"/>
                <wp:positionH relativeFrom="page">
                  <wp:posOffset>6501765</wp:posOffset>
                </wp:positionH>
                <wp:positionV relativeFrom="page">
                  <wp:posOffset>6392545</wp:posOffset>
                </wp:positionV>
                <wp:extent cx="964565" cy="177165"/>
                <wp:effectExtent l="0" t="1270" r="1270" b="2540"/>
                <wp:wrapNone/>
                <wp:docPr id="15"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2A81C" w14:textId="77777777" w:rsidR="00D03934" w:rsidRDefault="00D03934"/>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DA8E07" id="Text Box 301" o:spid="_x0000_s1087" type="#_x0000_t202" style="position:absolute;margin-left:511.95pt;margin-top:503.35pt;width:75.95pt;height:13.9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tysAIAALM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" filled="f" stroked="f">
                <v:textbox style="mso-fit-shape-to-text:t" inset="0,0,0,0">
                  <w:txbxContent>
                    <w:p w14:paraId="4852A81C" w14:textId="77777777"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36736" behindDoc="0" locked="0" layoutInCell="1" allowOverlap="1" wp14:anchorId="7A877F60" wp14:editId="1F2E9A51">
                <wp:simplePos x="0" y="0"/>
                <wp:positionH relativeFrom="page">
                  <wp:posOffset>1231265</wp:posOffset>
                </wp:positionH>
                <wp:positionV relativeFrom="page">
                  <wp:posOffset>518795</wp:posOffset>
                </wp:positionV>
                <wp:extent cx="1320165" cy="2107565"/>
                <wp:effectExtent l="2540" t="4445" r="1270" b="2540"/>
                <wp:wrapNone/>
                <wp:docPr id="1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107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EE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Bedrijfsnaam</w:t>
                            </w:r>
                          </w:p>
                          <w:p w14:paraId="165CC830"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Adres</w:t>
                            </w:r>
                          </w:p>
                          <w:p w14:paraId="00788F2A"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Postcode en plaats</w:t>
                            </w:r>
                          </w:p>
                          <w:p w14:paraId="2C18FACD" w14:textId="77777777" w:rsidR="00D03934" w:rsidRDefault="00D03934" w:rsidP="00EE2186">
                            <w:pPr>
                              <w:ind w:left="720" w:hanging="720"/>
                              <w:jc w:val="center"/>
                              <w:rPr>
                                <w:rFonts w:ascii="Lucida Sans Unicode" w:hAnsi="Lucida Sans Unicode" w:cs="Lucida Sans Unicode"/>
                                <w:color w:val="003366"/>
                                <w:sz w:val="18"/>
                                <w:szCs w:val="20"/>
                              </w:rPr>
                            </w:pPr>
                          </w:p>
                          <w:p w14:paraId="555A5B52"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Telefoon:</w:t>
                            </w:r>
                          </w:p>
                          <w:p w14:paraId="066E3DC2"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Telefoonnummer</w:t>
                            </w:r>
                          </w:p>
                          <w:p w14:paraId="20B1271D"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Fax:</w:t>
                            </w:r>
                          </w:p>
                          <w:p w14:paraId="473651E9"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Faxnummer</w:t>
                            </w:r>
                          </w:p>
                          <w:p w14:paraId="09F13156" w14:textId="77777777" w:rsidR="00D03934" w:rsidRDefault="00D03934" w:rsidP="00EE2186">
                            <w:pPr>
                              <w:ind w:left="720" w:hanging="720"/>
                              <w:jc w:val="center"/>
                              <w:rPr>
                                <w:rFonts w:ascii="Lucida Sans Unicode" w:hAnsi="Lucida Sans Unicode" w:cs="Lucida Sans Unicode"/>
                                <w:sz w:val="18"/>
                                <w:szCs w:val="20"/>
                              </w:rPr>
                            </w:pPr>
                            <w:bookmarkStart w:id="1" w:name="_Hlt460832717"/>
                            <w:bookmarkEnd w:id="1"/>
                          </w:p>
                          <w:p w14:paraId="04FE7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E-mail:</w:t>
                            </w:r>
                          </w:p>
                          <w:p w14:paraId="30B41F74" w14:textId="77777777" w:rsidR="00D03934" w:rsidRDefault="00D03934" w:rsidP="00EE2186">
                            <w:pPr>
                              <w:ind w:left="720" w:hanging="720"/>
                              <w:jc w:val="center"/>
                              <w:rPr>
                                <w:sz w:val="18"/>
                                <w:szCs w:val="20"/>
                              </w:rPr>
                            </w:pPr>
                            <w:r>
                              <w:rPr>
                                <w:rFonts w:ascii="Lucida Sans Unicode" w:hAnsi="Lucida Sans Unicode" w:cs="Lucida Sans Unicode"/>
                                <w:sz w:val="18"/>
                                <w:szCs w:val="20"/>
                              </w:rPr>
                              <w:t>E-mailadres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877F60" id="Text Box 109" o:spid="_x0000_s1088" type="#_x0000_t202" style="position:absolute;margin-left:96.95pt;margin-top:40.85pt;width:103.95pt;height:165.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XksQIAALU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" filled="f" stroked="f">
                <v:textbox style="mso-fit-shape-to-text:t" inset="0,0,0,0">
                  <w:txbxContent>
                    <w:p w14:paraId="1F5EE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Bedrijfsnaam</w:t>
                      </w:r>
                    </w:p>
                    <w:p w14:paraId="165CC830"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Adres</w:t>
                      </w:r>
                    </w:p>
                    <w:p w14:paraId="00788F2A"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Postcode en plaats</w:t>
                      </w:r>
                    </w:p>
                    <w:p w14:paraId="2C18FACD" w14:textId="77777777" w:rsidR="00D03934" w:rsidRDefault="00D03934" w:rsidP="00EE2186">
                      <w:pPr>
                        <w:ind w:left="720" w:hanging="720"/>
                        <w:jc w:val="center"/>
                        <w:rPr>
                          <w:rFonts w:ascii="Lucida Sans Unicode" w:hAnsi="Lucida Sans Unicode" w:cs="Lucida Sans Unicode"/>
                          <w:color w:val="003366"/>
                          <w:sz w:val="18"/>
                          <w:szCs w:val="20"/>
                        </w:rPr>
                      </w:pPr>
                    </w:p>
                    <w:p w14:paraId="555A5B52"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Telefoon:</w:t>
                      </w:r>
                    </w:p>
                    <w:p w14:paraId="066E3DC2"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Telefoonnummer</w:t>
                      </w:r>
                    </w:p>
                    <w:p w14:paraId="20B1271D"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Fax:</w:t>
                      </w:r>
                    </w:p>
                    <w:p w14:paraId="473651E9"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Faxnummer</w:t>
                      </w:r>
                    </w:p>
                    <w:p w14:paraId="09F13156" w14:textId="77777777" w:rsidR="00D03934" w:rsidRDefault="00D03934" w:rsidP="00EE2186">
                      <w:pPr>
                        <w:ind w:left="720" w:hanging="720"/>
                        <w:jc w:val="center"/>
                        <w:rPr>
                          <w:rFonts w:ascii="Lucida Sans Unicode" w:hAnsi="Lucida Sans Unicode" w:cs="Lucida Sans Unicode"/>
                          <w:sz w:val="18"/>
                          <w:szCs w:val="20"/>
                        </w:rPr>
                      </w:pPr>
                      <w:bookmarkStart w:id="2" w:name="_Hlt460832717"/>
                      <w:bookmarkEnd w:id="2"/>
                    </w:p>
                    <w:p w14:paraId="04FE7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E-mail:</w:t>
                      </w:r>
                    </w:p>
                    <w:p w14:paraId="30B41F74" w14:textId="77777777" w:rsidR="00D03934" w:rsidRDefault="00D03934" w:rsidP="00EE2186">
                      <w:pPr>
                        <w:ind w:left="720" w:hanging="720"/>
                        <w:jc w:val="center"/>
                        <w:rPr>
                          <w:sz w:val="18"/>
                          <w:szCs w:val="20"/>
                        </w:rPr>
                      </w:pPr>
                      <w:r>
                        <w:rPr>
                          <w:rFonts w:ascii="Lucida Sans Unicode" w:hAnsi="Lucida Sans Unicode" w:cs="Lucida Sans Unicode"/>
                          <w:sz w:val="18"/>
                          <w:szCs w:val="20"/>
                        </w:rPr>
                        <w:t>E-mailadres</w:t>
                      </w:r>
                    </w:p>
                  </w:txbxContent>
                </v:textbox>
                <w10:wrap anchorx="page" anchory="page"/>
              </v:shape>
            </w:pict>
          </mc:Fallback>
        </mc:AlternateContent>
      </w:r>
      <w:r w:rsidR="005A11BC">
        <w:rPr>
          <w:noProof/>
        </w:rPr>
        <mc:AlternateContent>
          <mc:Choice Requires="wps">
            <w:drawing>
              <wp:anchor distT="0" distB="0" distL="114300" distR="114300" simplePos="0" relativeHeight="251638784" behindDoc="0" locked="0" layoutInCell="1" allowOverlap="1" wp14:anchorId="3B2E881A" wp14:editId="51D568D0">
                <wp:simplePos x="0" y="0"/>
                <wp:positionH relativeFrom="page">
                  <wp:posOffset>1205230</wp:posOffset>
                </wp:positionH>
                <wp:positionV relativeFrom="page">
                  <wp:posOffset>2863850</wp:posOffset>
                </wp:positionV>
                <wp:extent cx="1371600" cy="175895"/>
                <wp:effectExtent l="0" t="0" r="4445" b="0"/>
                <wp:wrapNone/>
                <wp:docPr id="13"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4EA32" w14:textId="77777777" w:rsidR="00D03934" w:rsidRDefault="00D03934">
                            <w:pPr>
                              <w:pStyle w:val="Motto"/>
                              <w:jc w:val="center"/>
                            </w:pPr>
                            <w:r>
                              <w:t>Motto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2E881A" id="Text Box 119" o:spid="_x0000_s1089" type="#_x0000_t202" style="position:absolute;margin-left:94.9pt;margin-top:225.5pt;width:108pt;height:13.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" filled="f" stroked="f">
                <v:textbox style="mso-fit-shape-to-text:t" inset="0,0,0,0">
                  <w:txbxContent>
                    <w:p w14:paraId="4964EA32" w14:textId="77777777" w:rsidR="00D03934" w:rsidRDefault="00D03934">
                      <w:pPr>
                        <w:pStyle w:val="Motto"/>
                        <w:jc w:val="center"/>
                      </w:pPr>
                      <w:r>
                        <w:t>Motto</w:t>
                      </w:r>
                    </w:p>
                  </w:txbxContent>
                </v:textbox>
                <w10:wrap anchorx="page" anchory="page"/>
              </v:shape>
            </w:pict>
          </mc:Fallback>
        </mc:AlternateContent>
      </w:r>
      <w:r w:rsidR="005A11BC">
        <w:rPr>
          <w:noProof/>
        </w:rPr>
        <mc:AlternateContent>
          <mc:Choice Requires="wps">
            <w:drawing>
              <wp:anchor distT="0" distB="0" distL="114300" distR="114300" simplePos="0" relativeHeight="251641856" behindDoc="0" locked="0" layoutInCell="1" allowOverlap="1" wp14:anchorId="34B7815E" wp14:editId="57AEFDB2">
                <wp:simplePos x="0" y="0"/>
                <wp:positionH relativeFrom="page">
                  <wp:posOffset>3251835</wp:posOffset>
                </wp:positionH>
                <wp:positionV relativeFrom="page">
                  <wp:posOffset>7233285</wp:posOffset>
                </wp:positionV>
                <wp:extent cx="3371850" cy="533400"/>
                <wp:effectExtent l="3810" t="3810" r="0" b="0"/>
                <wp:wrapNone/>
                <wp:docPr id="1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DB7D0" w14:textId="04712FFD" w:rsidR="00D03934" w:rsidRDefault="00D03934">
                            <w:pPr>
                              <w:pStyle w:val="Postadres"/>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B7815E" id="Text Box 122" o:spid="_x0000_s1090" type="#_x0000_t202" style="position:absolute;margin-left:256.05pt;margin-top:569.55pt;width:265.5pt;height:4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fvswIAALQ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" filled="f" stroked="f">
                <v:textbox style="mso-fit-shape-to-text:t" inset="0,0,0,0">
                  <w:txbxContent>
                    <w:p w14:paraId="37DDB7D0" w14:textId="04712FFD" w:rsidR="00D03934" w:rsidRDefault="00D03934">
                      <w:pPr>
                        <w:pStyle w:val="Postadres"/>
                      </w:pPr>
                    </w:p>
                  </w:txbxContent>
                </v:textbox>
                <w10:wrap anchorx="page" anchory="page"/>
              </v:shape>
            </w:pict>
          </mc:Fallback>
        </mc:AlternateContent>
      </w:r>
      <w:r w:rsidR="005A11BC">
        <w:rPr>
          <w:noProof/>
        </w:rPr>
        <mc:AlternateContent>
          <mc:Choice Requires="wps">
            <w:drawing>
              <wp:anchor distT="0" distB="0" distL="114300" distR="114300" simplePos="0" relativeHeight="251637760" behindDoc="0" locked="0" layoutInCell="1" allowOverlap="1" wp14:anchorId="7EEAC33F" wp14:editId="36A3B92B">
                <wp:simplePos x="0" y="0"/>
                <wp:positionH relativeFrom="page">
                  <wp:posOffset>1149985</wp:posOffset>
                </wp:positionH>
                <wp:positionV relativeFrom="page">
                  <wp:posOffset>3569335</wp:posOffset>
                </wp:positionV>
                <wp:extent cx="1552575" cy="779780"/>
                <wp:effectExtent l="0" t="0" r="2540" b="3810"/>
                <wp:wrapNone/>
                <wp:docPr id="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779780"/>
                        </a:xfrm>
                        <a:prstGeom prst="rect">
                          <a:avLst/>
                        </a:prstGeom>
                        <a:noFill/>
                        <a:ln>
                          <a:noFill/>
                        </a:ln>
                        <a:extLst>
                          <a:ext uri="{909E8E84-426E-40DD-AFC4-6F175D3DCCD1}">
                            <a14:hiddenFill xmlns:a14="http://schemas.microsoft.com/office/drawing/2010/main">
                              <a:solidFill>
                                <a:srgbClr val="33CCCC">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298B0"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We zitten ook op het web!</w:t>
                            </w:r>
                          </w:p>
                          <w:p w14:paraId="59684BA3"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Bezoek ons op:</w:t>
                            </w:r>
                          </w:p>
                          <w:p w14:paraId="112A92CB"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color w:val="666633"/>
                                <w:sz w:val="16"/>
                                <w:szCs w:val="16"/>
                              </w:rPr>
                            </w:pPr>
                            <w:r>
                              <w:rPr>
                                <w:rFonts w:ascii="Lucida Sans Unicode" w:hAnsi="Lucida Sans Unicode" w:cs="Lucida Sans Unicode"/>
                                <w:color w:val="666633"/>
                                <w:sz w:val="16"/>
                                <w:szCs w:val="16"/>
                              </w:rPr>
                              <w:t>Adres van website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EEAC33F" id="Text Box 112" o:spid="_x0000_s1113" type="#_x0000_t202" style="position:absolute;margin-left:90.55pt;margin-top:281.05pt;width:122.25pt;height:61.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" filled="f" fillcolor="#3cc" stroked="f">
                <v:fill opacity="32896f"/>
                <v:textbox style="mso-fit-shape-to-text:t" inset="0,0,0,0">
                  <w:txbxContent>
                    <w:p w14:paraId="19C298B0"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We zitten ook op het web!</w:t>
                      </w:r>
                    </w:p>
                    <w:p w14:paraId="59684BA3"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Bezoek ons op:</w:t>
                      </w:r>
                    </w:p>
                    <w:p w14:paraId="112A92CB"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color w:val="666633"/>
                          <w:sz w:val="16"/>
                          <w:szCs w:val="16"/>
                        </w:rPr>
                      </w:pPr>
                      <w:r>
                        <w:rPr>
                          <w:rFonts w:ascii="Lucida Sans Unicode" w:hAnsi="Lucida Sans Unicode" w:cs="Lucida Sans Unicode"/>
                          <w:color w:val="666633"/>
                          <w:sz w:val="16"/>
                          <w:szCs w:val="16"/>
                        </w:rPr>
                        <w:t>Adres van website</w:t>
                      </w:r>
                    </w:p>
                  </w:txbxContent>
                </v:textbox>
                <w10:wrap anchorx="page" anchory="page"/>
              </v:shape>
            </w:pict>
          </mc:Fallback>
        </mc:AlternateContent>
      </w:r>
      <w:r w:rsidR="005A11BC">
        <w:rPr>
          <w:noProof/>
        </w:rPr>
        <mc:AlternateContent>
          <mc:Choice Requires="wps">
            <w:drawing>
              <wp:anchor distT="0" distB="0" distL="114300" distR="114300" simplePos="0" relativeHeight="251639808" behindDoc="1" locked="0" layoutInCell="1" allowOverlap="1" wp14:anchorId="0F513F67" wp14:editId="7FE8101A">
                <wp:simplePos x="0" y="0"/>
                <wp:positionH relativeFrom="page">
                  <wp:posOffset>6673850</wp:posOffset>
                </wp:positionH>
                <wp:positionV relativeFrom="page">
                  <wp:posOffset>5338445</wp:posOffset>
                </wp:positionV>
                <wp:extent cx="621665" cy="621665"/>
                <wp:effectExtent l="25400" t="23495" r="19685" b="21590"/>
                <wp:wrapNone/>
                <wp:docPr id="7" name="DOM 16" descr="brievenbu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65" cy="621665"/>
                        </a:xfrm>
                        <a:prstGeom prst="rect">
                          <a:avLst/>
                        </a:prstGeom>
                        <a:noFill/>
                        <a:ln w="38100" cmpd="dbl">
                          <a:solidFill>
                            <a:srgbClr val="666633"/>
                          </a:solidFill>
                          <a:miter lim="800000"/>
                          <a:headEnd/>
                          <a:tailEnd/>
                        </a:ln>
                        <a:extLst>
                          <a:ext uri="{909E8E84-426E-40DD-AFC4-6F175D3DCCD1}">
                            <a14:hiddenFill xmlns:a14="http://schemas.microsoft.com/office/drawing/2010/main">
                              <a:solidFill>
                                <a:srgbClr val="135DA1">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3FD060DD" id="DOM 16" o:spid="_x0000_s1026" alt="brievenbus" style="position:absolute;margin-left:525.5pt;margin-top:420.35pt;width:48.95pt;height:48.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" filled="f" fillcolor="#135da1" strokecolor="#663" strokeweight="3pt">
                <v:fill opacity="32896f"/>
                <v:stroke linestyle="thinThin"/>
                <w10:wrap anchorx="page" anchory="page"/>
              </v:rect>
            </w:pict>
          </mc:Fallback>
        </mc:AlternateContent>
      </w:r>
      <w:r w:rsidR="005A11BC">
        <w:rPr>
          <w:noProof/>
        </w:rPr>
        <mc:AlternateContent>
          <mc:Choice Requires="wps">
            <w:drawing>
              <wp:anchor distT="0" distB="0" distL="114300" distR="114300" simplePos="0" relativeHeight="251679744" behindDoc="0" locked="0" layoutInCell="1" allowOverlap="1" wp14:anchorId="3AF9FB1B" wp14:editId="0FF905F4">
                <wp:simplePos x="0" y="0"/>
                <wp:positionH relativeFrom="page">
                  <wp:posOffset>2540000</wp:posOffset>
                </wp:positionH>
                <wp:positionV relativeFrom="page">
                  <wp:posOffset>279400</wp:posOffset>
                </wp:positionV>
                <wp:extent cx="91440" cy="91440"/>
                <wp:effectExtent l="0" t="3175" r="0" b="635"/>
                <wp:wrapNone/>
                <wp:docPr id="5" name="Text Box 22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47548"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AF9FB1B" id="Text Box 220" o:spid="_x0000_s1114" type="#_x0000_t202" style="position:absolute;margin-left:200pt;margin-top:22pt;width:7.2pt;height:7.2pt;z-index:25167974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" filled="f" stroked="f">
                <v:textbox inset="0,0,0,0">
                  <w:txbxContent>
                    <w:p w14:paraId="3A647548"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80768" behindDoc="0" locked="0" layoutInCell="1" allowOverlap="1" wp14:anchorId="2323067D" wp14:editId="6B74DE7A">
                <wp:simplePos x="0" y="0"/>
                <wp:positionH relativeFrom="page">
                  <wp:posOffset>2552700</wp:posOffset>
                </wp:positionH>
                <wp:positionV relativeFrom="page">
                  <wp:posOffset>2715260</wp:posOffset>
                </wp:positionV>
                <wp:extent cx="91440" cy="91440"/>
                <wp:effectExtent l="0" t="635" r="3810" b="3175"/>
                <wp:wrapNone/>
                <wp:docPr id="3" name="Text Box 22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A66D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323067D" id="Text Box 224" o:spid="_x0000_s1115" type="#_x0000_t202" style="position:absolute;margin-left:201pt;margin-top:213.8pt;width:7.2pt;height:7.2pt;z-index:2516807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" filled="f" stroked="f">
                <v:textbox inset="0,0,0,0">
                  <w:txbxContent>
                    <w:p w14:paraId="3F8A66DB"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81792" behindDoc="0" locked="0" layoutInCell="1" allowOverlap="1" wp14:anchorId="11BCAE6C" wp14:editId="1575D93E">
                <wp:simplePos x="0" y="0"/>
                <wp:positionH relativeFrom="page">
                  <wp:posOffset>2565400</wp:posOffset>
                </wp:positionH>
                <wp:positionV relativeFrom="page">
                  <wp:posOffset>4597400</wp:posOffset>
                </wp:positionV>
                <wp:extent cx="91440" cy="91440"/>
                <wp:effectExtent l="3175" t="0" r="635" b="0"/>
                <wp:wrapNone/>
                <wp:docPr id="1" name="Text Box 22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319DE"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1BCAE6C" id="Text Box 228" o:spid="_x0000_s1116" type="#_x0000_t202" style="position:absolute;margin-left:202pt;margin-top:362pt;width:7.2pt;height:7.2pt;z-index:2516817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" filled="f" stroked="f">
                <v:textbox inset="0,0,0,0">
                  <w:txbxContent>
                    <w:p w14:paraId="6EF319DE" w14:textId="77777777" w:rsidR="00D03934" w:rsidRDefault="00D03934">
                      <w:pPr>
                        <w:pStyle w:val="Plattetekst"/>
                      </w:pPr>
                    </w:p>
                  </w:txbxContent>
                </v:textbox>
                <w10:wrap anchorx="page" anchory="page"/>
              </v:shape>
            </w:pict>
          </mc:Fallback>
        </mc:AlternateContent>
      </w:r>
    </w:p>
    <w:sectPr w:rsidR="00D03934" w:rsidSect="00D03934">
      <w:headerReference w:type="even" r:id="rId12"/>
      <w:headerReference w:type="default" r:id="rId13"/>
      <w:footerReference w:type="even" r:id="rId14"/>
      <w:footerReference w:type="default" r:id="rId15"/>
      <w:headerReference w:type="first" r:id="rId16"/>
      <w:footerReference w:type="first" r:id="rId17"/>
      <w:pgSz w:w="11907" w:h="16839"/>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2BF78" w14:textId="77777777" w:rsidR="00FE2AC3" w:rsidRDefault="00FE2AC3" w:rsidP="00361799">
      <w:r>
        <w:separator/>
      </w:r>
    </w:p>
  </w:endnote>
  <w:endnote w:type="continuationSeparator" w:id="0">
    <w:p w14:paraId="71F8A193" w14:textId="77777777" w:rsidR="00FE2AC3" w:rsidRDefault="00FE2AC3" w:rsidP="0036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DB74C" w14:textId="77777777" w:rsidR="00361799" w:rsidRDefault="00361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DDF2F" w14:textId="77777777" w:rsidR="00361799" w:rsidRDefault="00361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02916" w14:textId="77777777" w:rsidR="00361799" w:rsidRDefault="0036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E660C" w14:textId="77777777" w:rsidR="00FE2AC3" w:rsidRDefault="00FE2AC3" w:rsidP="00361799">
      <w:r>
        <w:separator/>
      </w:r>
    </w:p>
  </w:footnote>
  <w:footnote w:type="continuationSeparator" w:id="0">
    <w:p w14:paraId="4926D4FF" w14:textId="77777777" w:rsidR="00FE2AC3" w:rsidRDefault="00FE2AC3" w:rsidP="00361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B362E" w14:textId="2A26EAB9" w:rsidR="00361799" w:rsidRDefault="00361799">
    <w:pPr>
      <w:pStyle w:val="Header"/>
    </w:pPr>
    <w:r>
      <w:rPr>
        <w:noProof/>
      </w:rPr>
      <w:pict w14:anchorId="32078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95938" o:spid="_x0000_s2050" type="#_x0000_t75" style="position:absolute;margin-left:0;margin-top:0;width:613.1pt;height:787.5pt;z-index:-251657216;mso-position-horizontal:center;mso-position-horizontal-relative:margin;mso-position-vertical:center;mso-position-vertical-relative:margin" o:allowincell="f">
          <v:imagedata r:id="rId1" o:title="Background_B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25BCA" w14:textId="66DF8B30" w:rsidR="00361799" w:rsidRDefault="00361799">
    <w:pPr>
      <w:pStyle w:val="Header"/>
    </w:pPr>
    <w:r>
      <w:rPr>
        <w:noProof/>
      </w:rPr>
      <w:pict w14:anchorId="28EB8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95939" o:spid="_x0000_s2051" type="#_x0000_t75" style="position:absolute;margin-left:0;margin-top:0;width:613.1pt;height:787.5pt;z-index:-251656192;mso-position-horizontal:center;mso-position-horizontal-relative:margin;mso-position-vertical:center;mso-position-vertical-relative:margin" o:allowincell="f">
          <v:imagedata r:id="rId1" o:title="Background_B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2557F" w14:textId="50351CBD" w:rsidR="00361799" w:rsidRDefault="00361799">
    <w:pPr>
      <w:pStyle w:val="Header"/>
    </w:pPr>
    <w:r>
      <w:rPr>
        <w:noProof/>
      </w:rPr>
      <w:pict w14:anchorId="209C6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95937" o:spid="_x0000_s2049" type="#_x0000_t75" style="position:absolute;margin-left:0;margin-top:0;width:613.1pt;height:787.5pt;z-index:-251658240;mso-position-horizontal:center;mso-position-horizontal-relative:margin;mso-position-vertical:center;mso-position-vertical-relative:margin" o:allowincell="f">
          <v:imagedata r:id="rId1" o:title="Background_B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129DC"/>
    <w:multiLevelType w:val="hybridMultilevel"/>
    <w:tmpl w:val="C1B492E0"/>
    <w:lvl w:ilvl="0" w:tplc="3B3495C8">
      <w:start w:val="1"/>
      <w:numFmt w:val="decimal"/>
      <w:pStyle w:val="Hoofdtekst-genummerd"/>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87"/>
  <w:drawingGridVerticalSpacing w:val="187"/>
  <w:displayHorizontalDrawingGridEvery w:val="0"/>
  <w:displayVerticalDrawingGridEvery w:val="0"/>
  <w:characterSpacingControl w:val="doNotCompress"/>
  <w:hdrShapeDefaults>
    <o:shapedefaults v:ext="edit" spidmax="2052" style="mso-position-horizontal-relative:page;mso-position-vertical-relative:page" fill="f" fillcolor="white" stroke="f">
      <v:fill color="white" on="f"/>
      <v:stroke on="f"/>
      <v:textbox style="mso-fit-shape-to-text:t" inset="0,0,0,0"/>
      <o:colormru v:ext="edit" colors="#135da1,#c2c2ad,#663,#628002,#e6e6de,#c59d3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BC"/>
    <w:rsid w:val="00017435"/>
    <w:rsid w:val="00262D37"/>
    <w:rsid w:val="00361799"/>
    <w:rsid w:val="003B376E"/>
    <w:rsid w:val="0044033E"/>
    <w:rsid w:val="005408EF"/>
    <w:rsid w:val="005A11BC"/>
    <w:rsid w:val="006F3BC1"/>
    <w:rsid w:val="008E31CC"/>
    <w:rsid w:val="00AD27D4"/>
    <w:rsid w:val="00B4159A"/>
    <w:rsid w:val="00BF4C46"/>
    <w:rsid w:val="00BF7A76"/>
    <w:rsid w:val="00C45C0F"/>
    <w:rsid w:val="00D03934"/>
    <w:rsid w:val="00DB28A9"/>
    <w:rsid w:val="00E03A6A"/>
    <w:rsid w:val="00EE2186"/>
    <w:rsid w:val="00FE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yle="mso-position-horizontal-relative:page;mso-position-vertical-relative:page" fill="f" fillcolor="white" stroke="f">
      <v:fill color="white" on="f"/>
      <v:stroke on="f"/>
      <v:textbox style="mso-fit-shape-to-text:t" inset="0,0,0,0"/>
      <o:colormru v:ext="edit" colors="#135da1,#c2c2ad,#663,#628002,#e6e6de,#c59d39"/>
    </o:shapedefaults>
    <o:shapelayout v:ext="edit">
      <o:idmap v:ext="edit" data="1"/>
    </o:shapelayout>
  </w:shapeDefaults>
  <w:decimalSymbol w:val=","/>
  <w:listSeparator w:val=","/>
  <w14:docId w14:val="36ED03B6"/>
  <w15:docId w15:val="{2C838CB0-C6EC-43BE-97D1-658153FD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hAnsi="Trebuchet MS" w:cs="Trebuchet MS"/>
      <w:color w:val="000000"/>
      <w:sz w:val="24"/>
      <w:szCs w:val="24"/>
      <w:lang w:val="nl-NL" w:eastAsia="nl-NL"/>
    </w:rPr>
  </w:style>
  <w:style w:type="paragraph" w:styleId="Heading1">
    <w:name w:val="heading 1"/>
    <w:basedOn w:val="Normal"/>
    <w:next w:val="Normal"/>
    <w:qFormat/>
    <w:pPr>
      <w:keepNext/>
      <w:outlineLvl w:val="0"/>
    </w:pPr>
    <w:rPr>
      <w:rFonts w:ascii="Lucida Sans Unicode" w:hAnsi="Lucida Sans Unicode" w:cs="Lucida Sans Unicode"/>
      <w:color w:val="666633"/>
      <w:sz w:val="36"/>
      <w:szCs w:val="36"/>
    </w:rPr>
  </w:style>
  <w:style w:type="paragraph" w:styleId="Heading2">
    <w:name w:val="heading 2"/>
    <w:basedOn w:val="Normal"/>
    <w:next w:val="Normal"/>
    <w:qFormat/>
    <w:pPr>
      <w:keepNext/>
      <w:spacing w:after="40"/>
      <w:outlineLvl w:val="1"/>
    </w:pPr>
    <w:rPr>
      <w:rFonts w:ascii="Lucida Sans Unicode" w:hAnsi="Lucida Sans Unicode" w:cs="Lucida Sans Unicode"/>
      <w:color w:val="666633"/>
      <w:sz w:val="28"/>
      <w:szCs w:val="28"/>
    </w:rPr>
  </w:style>
  <w:style w:type="paragraph" w:styleId="Heading3">
    <w:name w:val="heading 3"/>
    <w:next w:val="Normal"/>
    <w:qFormat/>
    <w:pPr>
      <w:spacing w:after="180"/>
      <w:outlineLvl w:val="2"/>
    </w:pPr>
    <w:rPr>
      <w:rFonts w:ascii="Lucida Sans Unicode" w:hAnsi="Lucida Sans Unicode" w:cs="Lucida Sans Unicode"/>
      <w:b/>
      <w:color w:val="666633"/>
      <w:lang w:val="nl-NL" w:eastAsia="nl-NL"/>
    </w:rPr>
  </w:style>
  <w:style w:type="paragraph" w:styleId="Heading4">
    <w:name w:val="heading 4"/>
    <w:basedOn w:val="Normal"/>
    <w:next w:val="Normal"/>
    <w:qFormat/>
    <w:pPr>
      <w:keepNext/>
      <w:outlineLvl w:val="3"/>
    </w:pPr>
    <w:rPr>
      <w:rFonts w:ascii="Palatino" w:hAnsi="Palatino" w:cs="Times New Roman"/>
      <w:color w:val="auto"/>
    </w:rPr>
  </w:style>
  <w:style w:type="paragraph" w:styleId="Heading5">
    <w:name w:val="heading 5"/>
    <w:basedOn w:val="Normal"/>
    <w:next w:val="Normal"/>
    <w:qFormat/>
    <w:pPr>
      <w:spacing w:before="240" w:after="60"/>
      <w:outlineLvl w:val="4"/>
    </w:pPr>
    <w:rPr>
      <w:rFonts w:ascii="Comic Sans MS" w:hAnsi="Comic Sans MS" w:cs="Times New Roman"/>
      <w:color w:val="003300"/>
      <w:sz w:val="26"/>
      <w:szCs w:val="26"/>
    </w:rPr>
  </w:style>
  <w:style w:type="paragraph" w:styleId="Heading6">
    <w:name w:val="heading 6"/>
    <w:basedOn w:val="Normal"/>
    <w:next w:val="Normal"/>
    <w:qFormat/>
    <w:pPr>
      <w:spacing w:before="240" w:after="60"/>
      <w:outlineLvl w:val="5"/>
    </w:pPr>
    <w:rPr>
      <w:rFonts w:ascii="Times" w:hAnsi="Times" w:cs="Times"/>
      <w:b/>
      <w:color w:val="003300"/>
      <w:sz w:val="22"/>
      <w:szCs w:val="22"/>
    </w:rPr>
  </w:style>
  <w:style w:type="paragraph" w:styleId="Heading9">
    <w:name w:val="heading 9"/>
    <w:basedOn w:val="Normal"/>
    <w:next w:val="Normal"/>
    <w:qFormat/>
    <w:pPr>
      <w:keepNext/>
      <w:outlineLvl w:val="8"/>
    </w:pPr>
    <w:rPr>
      <w:i/>
      <w:color w:val="666633"/>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color w:val="auto"/>
    </w:rPr>
  </w:style>
  <w:style w:type="character" w:customStyle="1" w:styleId="BodyTextChar">
    <w:name w:val="Body Text Char"/>
    <w:link w:val="BodyText"/>
  </w:style>
  <w:style w:type="paragraph" w:styleId="BodyText">
    <w:name w:val="Body Text"/>
    <w:basedOn w:val="Normal"/>
    <w:link w:val="BodyTextChar"/>
    <w:pPr>
      <w:spacing w:after="300" w:line="300" w:lineRule="exact"/>
    </w:pPr>
    <w:rPr>
      <w:rFonts w:ascii="Lucida Sans Unicode" w:hAnsi="Lucida Sans Unicode" w:cs="Lucida Sans Unicode"/>
      <w:color w:val="auto"/>
      <w:sz w:val="20"/>
      <w:szCs w:val="20"/>
    </w:rPr>
  </w:style>
  <w:style w:type="paragraph" w:styleId="BodyTextIndent">
    <w:name w:val="Body Text Indent"/>
    <w:basedOn w:val="Normal"/>
    <w:pPr>
      <w:tabs>
        <w:tab w:val="right" w:pos="1800"/>
      </w:tabs>
      <w:spacing w:after="40"/>
    </w:pPr>
    <w:rPr>
      <w:color w:val="666633"/>
      <w:sz w:val="16"/>
      <w:szCs w:val="16"/>
    </w:rPr>
  </w:style>
  <w:style w:type="paragraph" w:styleId="Date">
    <w:name w:val="Date"/>
    <w:basedOn w:val="Normal"/>
    <w:next w:val="Normal"/>
    <w:pPr>
      <w:spacing w:line="240" w:lineRule="atLeast"/>
      <w:jc w:val="right"/>
    </w:pPr>
    <w:rPr>
      <w:b/>
      <w:color w:val="C2C2AD"/>
      <w:spacing w:val="20"/>
      <w:sz w:val="16"/>
      <w:szCs w:val="16"/>
    </w:rPr>
  </w:style>
  <w:style w:type="paragraph" w:customStyle="1" w:styleId="Bijschrift1">
    <w:name w:val="Bijschrift1"/>
    <w:basedOn w:val="Normal"/>
    <w:pPr>
      <w:spacing w:line="240" w:lineRule="atLeast"/>
    </w:pPr>
    <w:rPr>
      <w:rFonts w:ascii="Lucida Sans Unicode" w:hAnsi="Lucida Sans Unicode" w:cs="Lucida Sans Unicode"/>
      <w:i/>
      <w:color w:val="666633"/>
      <w:sz w:val="16"/>
      <w:szCs w:val="16"/>
      <w:lang w:bidi="nl-NL"/>
    </w:rPr>
  </w:style>
  <w:style w:type="paragraph" w:customStyle="1" w:styleId="Blikvangercitaat">
    <w:name w:val="Blikvangercitaat"/>
    <w:basedOn w:val="Bijschrift1"/>
    <w:pPr>
      <w:spacing w:line="360" w:lineRule="atLeast"/>
      <w:jc w:val="center"/>
    </w:pPr>
    <w:rPr>
      <w:sz w:val="24"/>
      <w:szCs w:val="24"/>
    </w:rPr>
  </w:style>
  <w:style w:type="paragraph" w:customStyle="1" w:styleId="Impressum">
    <w:name w:val="Impressum"/>
    <w:basedOn w:val="Heading1"/>
    <w:rPr>
      <w:rFonts w:ascii="Century Gothic" w:hAnsi="Century Gothic" w:cs="Century Gothic"/>
      <w:b/>
      <w:smallCaps/>
      <w:color w:val="C2C2AD"/>
      <w:spacing w:val="44"/>
      <w:sz w:val="96"/>
      <w:szCs w:val="96"/>
      <w:lang w:bidi="nl-NL"/>
    </w:rPr>
  </w:style>
  <w:style w:type="paragraph" w:customStyle="1" w:styleId="Afbeelding">
    <w:name w:val="Afbeelding"/>
    <w:basedOn w:val="Normal"/>
    <w:pPr>
      <w:jc w:val="center"/>
    </w:pPr>
    <w:rPr>
      <w:lang w:bidi="nl-NL"/>
    </w:rPr>
  </w:style>
  <w:style w:type="paragraph" w:customStyle="1" w:styleId="Motto">
    <w:name w:val="Motto"/>
    <w:basedOn w:val="Normal"/>
    <w:rPr>
      <w:rFonts w:ascii="Lucida Sans Unicode" w:hAnsi="Lucida Sans Unicode" w:cs="Lucida Sans Unicode"/>
      <w:b/>
      <w:color w:val="666633"/>
      <w:sz w:val="18"/>
      <w:szCs w:val="18"/>
      <w:lang w:bidi="nl-NL"/>
    </w:rPr>
  </w:style>
  <w:style w:type="paragraph" w:customStyle="1" w:styleId="Jaargangennummer">
    <w:name w:val="Jaargang en nummer"/>
    <w:basedOn w:val="Normal"/>
    <w:pPr>
      <w:spacing w:line="240" w:lineRule="atLeast"/>
      <w:jc w:val="right"/>
    </w:pPr>
    <w:rPr>
      <w:b/>
      <w:color w:val="C2C2AD"/>
      <w:spacing w:val="20"/>
      <w:sz w:val="16"/>
      <w:szCs w:val="16"/>
      <w:lang w:bidi="nl-NL"/>
    </w:rPr>
  </w:style>
  <w:style w:type="paragraph" w:customStyle="1" w:styleId="Ganaar">
    <w:name w:val="Ga naar"/>
    <w:pPr>
      <w:jc w:val="right"/>
    </w:pPr>
    <w:rPr>
      <w:rFonts w:ascii="Lucida Sans Unicode" w:hAnsi="Lucida Sans Unicode" w:cs="Lucida Sans Unicode"/>
      <w:lang w:val="nl-NL" w:eastAsia="nl-NL" w:bidi="nl-NL"/>
    </w:rPr>
  </w:style>
  <w:style w:type="paragraph" w:customStyle="1" w:styleId="Gaanvanaf">
    <w:name w:val="Gaan vanaf"/>
    <w:rPr>
      <w:rFonts w:ascii="Lucida Sans Unicode" w:hAnsi="Lucida Sans Unicode" w:cs="Lucida Sans Unicode"/>
      <w:lang w:val="nl-NL" w:eastAsia="nl-NL" w:bidi="nl-NL"/>
    </w:rPr>
  </w:style>
  <w:style w:type="paragraph" w:customStyle="1" w:styleId="Linkerkoptekst">
    <w:name w:val="Linkerkoptekst"/>
    <w:basedOn w:val="Normal"/>
    <w:rPr>
      <w:rFonts w:ascii="Lucida Sans Unicode" w:hAnsi="Lucida Sans Unicode" w:cs="Lucida Sans Unicode"/>
      <w:color w:val="666633"/>
      <w:sz w:val="28"/>
      <w:szCs w:val="28"/>
      <w:lang w:bidi="nl-NL"/>
    </w:rPr>
  </w:style>
  <w:style w:type="paragraph" w:customStyle="1" w:styleId="Rechterkoptekst">
    <w:name w:val="Rechterkoptekst"/>
    <w:basedOn w:val="Normal"/>
    <w:pPr>
      <w:jc w:val="right"/>
    </w:pPr>
    <w:rPr>
      <w:rFonts w:ascii="Lucida Sans Unicode" w:hAnsi="Lucida Sans Unicode" w:cs="Lucida Sans Unicode"/>
      <w:color w:val="666633"/>
      <w:sz w:val="28"/>
      <w:szCs w:val="28"/>
      <w:lang w:bidi="nl-NL"/>
    </w:rPr>
  </w:style>
  <w:style w:type="paragraph" w:customStyle="1" w:styleId="Naamregel">
    <w:name w:val="Naamregel"/>
    <w:basedOn w:val="Gaanvanaf"/>
  </w:style>
  <w:style w:type="paragraph" w:customStyle="1" w:styleId="Adresvanafzender">
    <w:name w:val="Adres van afzender"/>
    <w:basedOn w:val="Normal"/>
    <w:rPr>
      <w:rFonts w:ascii="Lucida Sans Unicode" w:hAnsi="Lucida Sans Unicode" w:cs="Lucida Sans Unicode"/>
      <w:color w:val="666633"/>
      <w:sz w:val="22"/>
      <w:szCs w:val="22"/>
      <w:lang w:bidi="nl-NL"/>
    </w:rPr>
  </w:style>
  <w:style w:type="paragraph" w:customStyle="1" w:styleId="Postadres">
    <w:name w:val="Postadres"/>
    <w:basedOn w:val="Normal"/>
    <w:pPr>
      <w:spacing w:line="280" w:lineRule="atLeast"/>
    </w:pPr>
    <w:rPr>
      <w:rFonts w:ascii="Arial" w:hAnsi="Arial" w:cs="Arial"/>
      <w:b/>
      <w:color w:val="auto"/>
      <w:lang w:bidi="nl-NL"/>
    </w:rPr>
  </w:style>
  <w:style w:type="paragraph" w:customStyle="1" w:styleId="Hoofdtekst-genummerd">
    <w:name w:val="Hoofdtekst - genummerd"/>
    <w:pPr>
      <w:numPr>
        <w:numId w:val="2"/>
      </w:numPr>
      <w:spacing w:after="150" w:line="300" w:lineRule="exact"/>
      <w:ind w:left="360"/>
    </w:pPr>
    <w:rPr>
      <w:rFonts w:ascii="Lucida Sans Unicode" w:hAnsi="Lucida Sans Unicode" w:cs="Lucida Sans Unicode"/>
      <w:lang w:val="nl-NL" w:eastAsia="nl-NL" w:bidi="nl-NL"/>
    </w:rPr>
  </w:style>
  <w:style w:type="paragraph" w:customStyle="1" w:styleId="Hoofdtekst-extraruimte">
    <w:name w:val="Hoofdtekst - extra ruimte"/>
    <w:pPr>
      <w:spacing w:before="300" w:after="300" w:line="300" w:lineRule="exact"/>
    </w:pPr>
    <w:rPr>
      <w:rFonts w:ascii="Lucida Sans Unicode" w:hAnsi="Lucida Sans Unicode" w:cs="Lucida Sans Unicode"/>
      <w:lang w:val="nl-NL" w:eastAsia="nl-NL" w:bidi="nl-NL"/>
    </w:rPr>
  </w:style>
  <w:style w:type="character" w:customStyle="1" w:styleId="emailstyle20">
    <w:name w:val="emailstyle20"/>
    <w:basedOn w:val="DefaultParagraphFont"/>
    <w:semiHidden/>
    <w:rPr>
      <w:rFonts w:ascii="Verdana" w:hAnsi="Verdana" w:cs="Verdana" w:hint="default"/>
      <w:color w:val="auto"/>
      <w:sz w:val="20"/>
      <w:szCs w:val="20"/>
    </w:rPr>
  </w:style>
  <w:style w:type="character" w:customStyle="1" w:styleId="Tekensvoorhoofdtekst">
    <w:name w:val="Tekens voor hoofdtekst"/>
    <w:basedOn w:val="DefaultParagraphFont"/>
    <w:rPr>
      <w:rFonts w:ascii="Lucida Sans Unicode" w:hAnsi="Lucida Sans Unicode" w:cs="Lucida Sans Unicode" w:hint="default"/>
      <w:lang w:val="nl-NL" w:eastAsia="nl-NL" w:bidi="nl-NL"/>
    </w:rPr>
  </w:style>
  <w:style w:type="table" w:customStyle="1" w:styleId="Standaardtabel1">
    <w:name w:val="Standaardtabel1"/>
    <w:semiHidden/>
    <w:rPr>
      <w:rFonts w:ascii="Times" w:hAnsi="Times" w:cs="Times"/>
      <w:lang w:val="nl-NL" w:eastAsia="nl-NL" w:bidi="nl-NL"/>
    </w:rPr>
    <w:tblPr>
      <w:tblCellMar>
        <w:top w:w="0" w:type="dxa"/>
        <w:left w:w="108" w:type="dxa"/>
        <w:bottom w:w="0" w:type="dxa"/>
        <w:right w:w="108" w:type="dxa"/>
      </w:tblCellMar>
    </w:tblPr>
  </w:style>
  <w:style w:type="paragraph" w:customStyle="1" w:styleId="BodyText-Numbered">
    <w:name w:val="Body Text - Numbered"/>
    <w:rsid w:val="00C45C0F"/>
    <w:pPr>
      <w:spacing w:after="150" w:line="300" w:lineRule="exact"/>
      <w:ind w:left="360" w:hanging="360"/>
    </w:pPr>
    <w:rPr>
      <w:rFonts w:ascii="Lucida Sans Unicode" w:hAnsi="Lucida Sans Unicode" w:cs="Lucida Sans Unicode"/>
    </w:rPr>
  </w:style>
  <w:style w:type="paragraph" w:customStyle="1" w:styleId="BodyText-ExtraSpace">
    <w:name w:val="Body Text - Extra Space"/>
    <w:rsid w:val="00C45C0F"/>
    <w:pPr>
      <w:spacing w:before="300" w:after="300" w:line="300" w:lineRule="exact"/>
    </w:pPr>
    <w:rPr>
      <w:rFonts w:ascii="Lucida Sans Unicode" w:hAnsi="Lucida Sans Unicode" w:cs="Lucida Sans Unicode"/>
    </w:rPr>
  </w:style>
  <w:style w:type="paragraph" w:styleId="Header">
    <w:name w:val="header"/>
    <w:basedOn w:val="Normal"/>
    <w:link w:val="HeaderChar"/>
    <w:uiPriority w:val="99"/>
    <w:unhideWhenUsed/>
    <w:rsid w:val="00361799"/>
    <w:pPr>
      <w:tabs>
        <w:tab w:val="center" w:pos="4513"/>
        <w:tab w:val="right" w:pos="9026"/>
      </w:tabs>
    </w:pPr>
  </w:style>
  <w:style w:type="character" w:customStyle="1" w:styleId="HeaderChar">
    <w:name w:val="Header Char"/>
    <w:basedOn w:val="DefaultParagraphFont"/>
    <w:link w:val="Header"/>
    <w:uiPriority w:val="99"/>
    <w:rsid w:val="00361799"/>
    <w:rPr>
      <w:rFonts w:ascii="Trebuchet MS" w:hAnsi="Trebuchet MS" w:cs="Trebuchet MS"/>
      <w:color w:val="000000"/>
      <w:sz w:val="24"/>
      <w:szCs w:val="24"/>
      <w:lang w:val="nl-NL" w:eastAsia="nl-NL"/>
    </w:rPr>
  </w:style>
  <w:style w:type="paragraph" w:styleId="Footer">
    <w:name w:val="footer"/>
    <w:basedOn w:val="Normal"/>
    <w:link w:val="FooterChar"/>
    <w:uiPriority w:val="99"/>
    <w:unhideWhenUsed/>
    <w:rsid w:val="00361799"/>
    <w:pPr>
      <w:tabs>
        <w:tab w:val="center" w:pos="4513"/>
        <w:tab w:val="right" w:pos="9026"/>
      </w:tabs>
    </w:pPr>
  </w:style>
  <w:style w:type="character" w:customStyle="1" w:styleId="FooterChar">
    <w:name w:val="Footer Char"/>
    <w:basedOn w:val="DefaultParagraphFont"/>
    <w:link w:val="Footer"/>
    <w:uiPriority w:val="99"/>
    <w:rsid w:val="00361799"/>
    <w:rPr>
      <w:rFonts w:ascii="Trebuchet MS" w:hAnsi="Trebuchet MS" w:cs="Trebuchet MS"/>
      <w:color w:val="00000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747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AppData\Roaming\Microsoft\Templates\Zakelijke%20nieuwsbrief%20(2-koloms,%206-pag.,%20adresba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e6b10b74-023b-4505-bd21-3dea7fe386f6">false</MarketSpecific>
    <ApprovalStatus xmlns="e6b10b74-023b-4505-bd21-3dea7fe386f6">InProgress</ApprovalStatus>
    <LocComments xmlns="e6b10b74-023b-4505-bd21-3dea7fe386f6" xsi:nil="true"/>
    <DirectSourceMarket xmlns="e6b10b74-023b-4505-bd21-3dea7fe386f6">english</DirectSourceMarket>
    <ThumbnailAssetId xmlns="e6b10b74-023b-4505-bd21-3dea7fe386f6" xsi:nil="true"/>
    <PrimaryImageGen xmlns="e6b10b74-023b-4505-bd21-3dea7fe386f6">true</PrimaryImageGen>
    <LegacyData xmlns="e6b10b74-023b-4505-bd21-3dea7fe386f6" xsi:nil="true"/>
    <TPFriendlyName xmlns="e6b10b74-023b-4505-bd21-3dea7fe386f6" xsi:nil="true"/>
    <NumericId xmlns="e6b10b74-023b-4505-bd21-3dea7fe386f6" xsi:nil="true"/>
    <LocRecommendedHandoff xmlns="e6b10b74-023b-4505-bd21-3dea7fe386f6" xsi:nil="true"/>
    <BlockPublish xmlns="e6b10b74-023b-4505-bd21-3dea7fe386f6">false</BlockPublish>
    <BusinessGroup xmlns="e6b10b74-023b-4505-bd21-3dea7fe386f6" xsi:nil="true"/>
    <OpenTemplate xmlns="e6b10b74-023b-4505-bd21-3dea7fe386f6">true</OpenTemplate>
    <SourceTitle xmlns="e6b10b74-023b-4505-bd21-3dea7fe386f6" xsi:nil="true"/>
    <APEditor xmlns="e6b10b74-023b-4505-bd21-3dea7fe386f6">
      <UserInfo>
        <DisplayName/>
        <AccountId xsi:nil="true"/>
        <AccountType/>
      </UserInfo>
    </APEditor>
    <UALocComments xmlns="e6b10b74-023b-4505-bd21-3dea7fe386f6">2007 Template UpLeveling Do Not HandOff</UALocComments>
    <IntlLangReviewDate xmlns="e6b10b74-023b-4505-bd21-3dea7fe386f6" xsi:nil="true"/>
    <PublishStatusLookup xmlns="e6b10b74-023b-4505-bd21-3dea7fe386f6">
      <Value>349760</Value>
      <Value>349762</Value>
    </PublishStatusLookup>
    <ParentAssetId xmlns="e6b10b74-023b-4505-bd21-3dea7fe386f6" xsi:nil="true"/>
    <FeatureTagsTaxHTField0 xmlns="e6b10b74-023b-4505-bd21-3dea7fe386f6">
      <Terms xmlns="http://schemas.microsoft.com/office/infopath/2007/PartnerControls"/>
    </FeatureTagsTaxHTField0>
    <MachineTranslated xmlns="e6b10b74-023b-4505-bd21-3dea7fe386f6">false</MachineTranslated>
    <Providers xmlns="e6b10b74-023b-4505-bd21-3dea7fe386f6" xsi:nil="true"/>
    <OriginalSourceMarket xmlns="e6b10b74-023b-4505-bd21-3dea7fe386f6">english</OriginalSourceMarket>
    <APDescription xmlns="e6b10b74-023b-4505-bd21-3dea7fe386f6" xsi:nil="true"/>
    <ContentItem xmlns="e6b10b74-023b-4505-bd21-3dea7fe386f6" xsi:nil="true"/>
    <ClipArtFilename xmlns="e6b10b74-023b-4505-bd21-3dea7fe386f6" xsi:nil="true"/>
    <TPInstallLocation xmlns="e6b10b74-023b-4505-bd21-3dea7fe386f6" xsi:nil="true"/>
    <TimesCloned xmlns="e6b10b74-023b-4505-bd21-3dea7fe386f6" xsi:nil="true"/>
    <PublishTargets xmlns="e6b10b74-023b-4505-bd21-3dea7fe386f6">OfficeOnlineVNext,OfficeOnline</PublishTargets>
    <AcquiredFrom xmlns="e6b10b74-023b-4505-bd21-3dea7fe386f6">Internal MS</AcquiredFrom>
    <AssetStart xmlns="e6b10b74-023b-4505-bd21-3dea7fe386f6">2012-01-05T17:30:00+00:00</AssetStart>
    <FriendlyTitle xmlns="e6b10b74-023b-4505-bd21-3dea7fe386f6" xsi:nil="true"/>
    <Provider xmlns="e6b10b74-023b-4505-bd21-3dea7fe386f6" xsi:nil="true"/>
    <LastHandOff xmlns="e6b10b74-023b-4505-bd21-3dea7fe386f6" xsi:nil="true"/>
    <TPClientViewer xmlns="e6b10b74-023b-4505-bd21-3dea7fe386f6" xsi:nil="true"/>
    <TemplateStatus xmlns="e6b10b74-023b-4505-bd21-3dea7fe386f6" xsi:nil="true"/>
    <ShowIn xmlns="e6b10b74-023b-4505-bd21-3dea7fe386f6">Show everywhere</ShowIn>
    <CSXHash xmlns="e6b10b74-023b-4505-bd21-3dea7fe386f6" xsi:nil="true"/>
    <Downloads xmlns="e6b10b74-023b-4505-bd21-3dea7fe386f6">0</Downloads>
    <VoteCount xmlns="e6b10b74-023b-4505-bd21-3dea7fe386f6" xsi:nil="true"/>
    <OOCacheId xmlns="e6b10b74-023b-4505-bd21-3dea7fe386f6" xsi:nil="true"/>
    <IsDeleted xmlns="e6b10b74-023b-4505-bd21-3dea7fe386f6">false</IsDeleted>
    <InternalTagsTaxHTField0 xmlns="e6b10b74-023b-4505-bd21-3dea7fe386f6">
      <Terms xmlns="http://schemas.microsoft.com/office/infopath/2007/PartnerControls"/>
    </InternalTagsTaxHTField0>
    <UANotes xmlns="e6b10b74-023b-4505-bd21-3dea7fe386f6">2003 to 2007 conversion</UANotes>
    <AssetExpire xmlns="e6b10b74-023b-4505-bd21-3dea7fe386f6">2035-01-01T08:00:00+00:00</AssetExpire>
    <CSXSubmissionMarket xmlns="e6b10b74-023b-4505-bd21-3dea7fe386f6" xsi:nil="true"/>
    <DSATActionTaken xmlns="e6b10b74-023b-4505-bd21-3dea7fe386f6" xsi:nil="true"/>
    <SubmitterId xmlns="e6b10b74-023b-4505-bd21-3dea7fe386f6" xsi:nil="true"/>
    <EditorialTags xmlns="e6b10b74-023b-4505-bd21-3dea7fe386f6" xsi:nil="true"/>
    <TPExecutable xmlns="e6b10b74-023b-4505-bd21-3dea7fe386f6" xsi:nil="true"/>
    <CSXSubmissionDate xmlns="e6b10b74-023b-4505-bd21-3dea7fe386f6" xsi:nil="true"/>
    <CSXUpdate xmlns="e6b10b74-023b-4505-bd21-3dea7fe386f6">false</CSXUpdate>
    <AssetType xmlns="e6b10b74-023b-4505-bd21-3dea7fe386f6">TP</AssetType>
    <ApprovalLog xmlns="e6b10b74-023b-4505-bd21-3dea7fe386f6" xsi:nil="true"/>
    <BugNumber xmlns="e6b10b74-023b-4505-bd21-3dea7fe386f6" xsi:nil="true"/>
    <OriginAsset xmlns="e6b10b74-023b-4505-bd21-3dea7fe386f6" xsi:nil="true"/>
    <TPComponent xmlns="e6b10b74-023b-4505-bd21-3dea7fe386f6" xsi:nil="true"/>
    <Milestone xmlns="e6b10b74-023b-4505-bd21-3dea7fe386f6" xsi:nil="true"/>
    <RecommendationsModifier xmlns="e6b10b74-023b-4505-bd21-3dea7fe386f6" xsi:nil="true"/>
    <AssetId xmlns="e6b10b74-023b-4505-bd21-3dea7fe386f6">TP102810525</AssetId>
    <PolicheckWords xmlns="e6b10b74-023b-4505-bd21-3dea7fe386f6" xsi:nil="true"/>
    <TPLaunchHelpLink xmlns="e6b10b74-023b-4505-bd21-3dea7fe386f6" xsi:nil="true"/>
    <IntlLocPriority xmlns="e6b10b74-023b-4505-bd21-3dea7fe386f6" xsi:nil="true"/>
    <TPApplication xmlns="e6b10b74-023b-4505-bd21-3dea7fe386f6" xsi:nil="true"/>
    <IntlLangReviewer xmlns="e6b10b74-023b-4505-bd21-3dea7fe386f6" xsi:nil="true"/>
    <HandoffToMSDN xmlns="e6b10b74-023b-4505-bd21-3dea7fe386f6" xsi:nil="true"/>
    <PlannedPubDate xmlns="e6b10b74-023b-4505-bd21-3dea7fe386f6" xsi:nil="true"/>
    <CrawlForDependencies xmlns="e6b10b74-023b-4505-bd21-3dea7fe386f6">false</CrawlForDependencies>
    <LocLastLocAttemptVersionLookup xmlns="e6b10b74-023b-4505-bd21-3dea7fe386f6">755130</LocLastLocAttemptVersionLookup>
    <TrustLevel xmlns="e6b10b74-023b-4505-bd21-3dea7fe386f6">1 Microsoft Managed Content</TrustLevel>
    <CampaignTagsTaxHTField0 xmlns="e6b10b74-023b-4505-bd21-3dea7fe386f6">
      <Terms xmlns="http://schemas.microsoft.com/office/infopath/2007/PartnerControls"/>
    </CampaignTagsTaxHTField0>
    <TPNamespace xmlns="e6b10b74-023b-4505-bd21-3dea7fe386f6" xsi:nil="true"/>
    <TaxCatchAll xmlns="e6b10b74-023b-4505-bd21-3dea7fe386f6"/>
    <IsSearchable xmlns="e6b10b74-023b-4505-bd21-3dea7fe386f6">true</IsSearchable>
    <TemplateTemplateType xmlns="e6b10b74-023b-4505-bd21-3dea7fe386f6">Word 2007 Default</TemplateTemplateType>
    <Markets xmlns="e6b10b74-023b-4505-bd21-3dea7fe386f6"/>
    <IntlLangReview xmlns="e6b10b74-023b-4505-bd21-3dea7fe386f6">false</IntlLangReview>
    <UAProjectedTotalWords xmlns="e6b10b74-023b-4505-bd21-3dea7fe386f6" xsi:nil="true"/>
    <OutputCachingOn xmlns="e6b10b74-023b-4505-bd21-3dea7fe386f6">false</OutputCachingOn>
    <LocMarketGroupTiers2 xmlns="e6b10b74-023b-4505-bd21-3dea7fe386f6">,t:Tier 1,t:Tier 2,t:Tier 3,</LocMarketGroupTiers2>
    <APAuthor xmlns="e6b10b74-023b-4505-bd21-3dea7fe386f6">
      <UserInfo>
        <DisplayName/>
        <AccountId>2365</AccountId>
        <AccountType/>
      </UserInfo>
    </APAuthor>
    <TPCommandLine xmlns="e6b10b74-023b-4505-bd21-3dea7fe386f6" xsi:nil="true"/>
    <LocManualTestRequired xmlns="e6b10b74-023b-4505-bd21-3dea7fe386f6">false</LocManualTestRequired>
    <TPAppVersion xmlns="e6b10b74-023b-4505-bd21-3dea7fe386f6" xsi:nil="true"/>
    <EditorialStatus xmlns="e6b10b74-023b-4505-bd21-3dea7fe386f6" xsi:nil="true"/>
    <LastModifiedDateTime xmlns="e6b10b74-023b-4505-bd21-3dea7fe386f6" xsi:nil="true"/>
    <TPLaunchHelpLinkType xmlns="e6b10b74-023b-4505-bd21-3dea7fe386f6">Template</TPLaunchHelpLinkType>
    <OriginalRelease xmlns="e6b10b74-023b-4505-bd21-3dea7fe386f6">14</OriginalRelease>
    <ScenarioTagsTaxHTField0 xmlns="e6b10b74-023b-4505-bd21-3dea7fe386f6">
      <Terms xmlns="http://schemas.microsoft.com/office/infopath/2007/PartnerControls"/>
    </ScenarioTagsTaxHTField0>
    <LocalizationTagsTaxHTField0 xmlns="e6b10b74-023b-4505-bd21-3dea7fe386f6">
      <Terms xmlns="http://schemas.microsoft.com/office/infopath/2007/PartnerControls"/>
    </LocalizationTagsTaxHTField0>
    <Manager xmlns="e6b10b74-023b-4505-bd21-3dea7fe386f6" xsi:nil="true"/>
    <UALocRecommendation xmlns="e6b10b74-023b-4505-bd21-3dea7fe386f6">Localize</UALocRecommendation>
    <ArtSampleDocs xmlns="e6b10b74-023b-4505-bd21-3dea7fe386f6" xsi:nil="true"/>
    <UACurrentWords xmlns="e6b10b74-023b-4505-bd21-3dea7fe386f6"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EE5372-FBFF-43F2-A638-511C40668D9E}">
  <ds:schemaRefs>
    <ds:schemaRef ds:uri="http://schemas.microsoft.com/office/2006/metadata/properties"/>
    <ds:schemaRef ds:uri="http://schemas.microsoft.com/office/infopath/2007/PartnerControls"/>
    <ds:schemaRef ds:uri="e6b10b74-023b-4505-bd21-3dea7fe386f6"/>
  </ds:schemaRefs>
</ds:datastoreItem>
</file>

<file path=customXml/itemProps2.xml><?xml version="1.0" encoding="utf-8"?>
<ds:datastoreItem xmlns:ds="http://schemas.openxmlformats.org/officeDocument/2006/customXml" ds:itemID="{839CAE8A-EDCB-4F3B-9596-3E6E7E682325}">
  <ds:schemaRefs>
    <ds:schemaRef ds:uri="http://schemas.microsoft.com/sharepoint/v3/contenttype/forms"/>
  </ds:schemaRefs>
</ds:datastoreItem>
</file>

<file path=customXml/itemProps3.xml><?xml version="1.0" encoding="utf-8"?>
<ds:datastoreItem xmlns:ds="http://schemas.openxmlformats.org/officeDocument/2006/customXml" ds:itemID="{DFFDEFFB-6967-4833-9869-92FD3DD1D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Zakelijke nieuwsbrief (2-koloms, 6-pag., adresband)</Template>
  <TotalTime>0</TotalTime>
  <Pages>3</Pages>
  <Words>12</Words>
  <Characters>71</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Manager/>
  <Company>Microsoft Corporation</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Farley Rimon</cp:lastModifiedBy>
  <cp:revision>2</cp:revision>
  <cp:lastPrinted>2003-03-26T22:26:00Z</cp:lastPrinted>
  <dcterms:created xsi:type="dcterms:W3CDTF">2020-06-25T12:32:00Z</dcterms:created>
  <dcterms:modified xsi:type="dcterms:W3CDTF">2020-06-25T12:32:00Z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TC060862091043</vt:lpwstr>
  </property>
  <property fmtid="{D5CDD505-2E9C-101B-9397-08002B2CF9AE}" pid="3" name="Order">
    <vt:r8>6127200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0x010100CBDA964ABCF6134795B89D3DFFAE1FEF0400396DD46F8E1CE5468AAD42C750079EC0</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y fmtid="{D5CDD505-2E9C-101B-9397-08002B2CF9AE}" pid="14" name="LocMarketGroupTiers">
    <vt:lpwstr>,t:Tier 1,t:Tier 2,t:Tier 3,</vt:lpwstr>
  </property>
</Properties>
</file>